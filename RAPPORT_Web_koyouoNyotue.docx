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53D66" w14:textId="6BBDA056" w:rsidR="00D077E9" w:rsidRDefault="00AB02A7" w:rsidP="00D70D02">
      <w:r>
        <w:rPr>
          <w:noProof/>
          <w:lang w:val="en-US" w:eastAsia="zh-CN"/>
        </w:rPr>
        <mc:AlternateContent>
          <mc:Choice Requires="wps">
            <w:drawing>
              <wp:anchor distT="0" distB="0" distL="114300" distR="114300" simplePos="0" relativeHeight="251658244" behindDoc="1" locked="0" layoutInCell="1" allowOverlap="1" wp14:anchorId="57C9B4E2" wp14:editId="64BD005F">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05703" id="Rectangle 3" o:spid="_x0000_s1026" alt="rectangle blanc pour le texte sur la couverture" style="position:absolute;margin-left:-15.95pt;margin-top:73.85pt;width:310.15pt;height:681.6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BC29E91" w14:textId="77777777" w:rsidTr="00B34039">
        <w:trPr>
          <w:trHeight w:val="3403"/>
        </w:trPr>
        <w:tc>
          <w:tcPr>
            <w:tcW w:w="5580" w:type="dxa"/>
            <w:tcBorders>
              <w:top w:val="nil"/>
              <w:left w:val="nil"/>
              <w:bottom w:val="nil"/>
              <w:right w:val="nil"/>
            </w:tcBorders>
          </w:tcPr>
          <w:p w14:paraId="02C14BF9" w14:textId="28D3A7C5" w:rsidR="00D077E9" w:rsidRDefault="003F09BF" w:rsidP="00AB02A7">
            <w:r>
              <w:rPr>
                <w:noProof/>
                <w:lang w:val="en-US" w:eastAsia="zh-CN"/>
              </w:rPr>
              <mc:AlternateContent>
                <mc:Choice Requires="wps">
                  <w:drawing>
                    <wp:inline distT="0" distB="0" distL="0" distR="0" wp14:anchorId="5213D677" wp14:editId="404BB7A3">
                      <wp:extent cx="3528695" cy="16764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676400"/>
                              </a:xfrm>
                              <a:prstGeom prst="rect">
                                <a:avLst/>
                              </a:prstGeom>
                              <a:noFill/>
                              <a:ln w="6350">
                                <a:noFill/>
                              </a:ln>
                            </wps:spPr>
                            <wps:txbx>
                              <w:txbxContent>
                                <w:p w14:paraId="5E63C570" w14:textId="4E2EBB24" w:rsidR="007C4651" w:rsidRPr="00871B65" w:rsidRDefault="007C4651" w:rsidP="003F09BF">
                                  <w:pPr>
                                    <w:pStyle w:val="Titre"/>
                                    <w:spacing w:after="0"/>
                                    <w:rPr>
                                      <w:color w:val="7AD6CF" w:themeColor="accent3" w:themeTint="99"/>
                                      <w:lang w:bidi="fr-FR"/>
                                    </w:rPr>
                                  </w:pPr>
                                  <w:r w:rsidRPr="00871B65">
                                    <w:rPr>
                                      <w:i/>
                                      <w:color w:val="7AD6CF" w:themeColor="accent3" w:themeTint="99"/>
                                      <w:lang w:bidi="fr-FR"/>
                                    </w:rPr>
                                    <w:t xml:space="preserve">Projet </w:t>
                                  </w:r>
                                  <w:r w:rsidR="00336F6F">
                                    <w:rPr>
                                      <w:i/>
                                      <w:color w:val="7AD6CF" w:themeColor="accent3" w:themeTint="99"/>
                                      <w:lang w:bidi="fr-FR"/>
                                    </w:rPr>
                                    <w:t>WEB</w:t>
                                  </w:r>
                                  <w:r w:rsidRPr="00871B65">
                                    <w:rPr>
                                      <w:i/>
                                      <w:color w:val="7AD6CF" w:themeColor="accent3" w:themeTint="99"/>
                                      <w:lang w:bidi="fr-FR"/>
                                    </w:rPr>
                                    <w:t> :</w:t>
                                  </w:r>
                                  <w:r w:rsidRPr="00871B65">
                                    <w:rPr>
                                      <w:color w:val="7AD6CF" w:themeColor="accent3" w:themeTint="99"/>
                                      <w:lang w:bidi="fr-FR"/>
                                    </w:rPr>
                                    <w:t xml:space="preserve">  </w:t>
                                  </w:r>
                                  <w:r w:rsidRPr="00871B65">
                                    <w:rPr>
                                      <w:color w:val="7AD6CF" w:themeColor="accent3" w:themeTint="99"/>
                                      <w:sz w:val="52"/>
                                      <w:szCs w:val="44"/>
                                      <w:lang w:bidi="fr-FR"/>
                                    </w:rPr>
                                    <w:t>Management</w:t>
                                  </w:r>
                                  <w:r w:rsidRPr="00871B65">
                                    <w:rPr>
                                      <w:color w:val="7AD6CF" w:themeColor="accent3" w:themeTint="99"/>
                                      <w:lang w:bidi="fr-FR"/>
                                    </w:rPr>
                                    <w:t xml:space="preserve"> </w:t>
                                  </w:r>
                                  <w:r w:rsidRPr="00871B65">
                                    <w:rPr>
                                      <w:color w:val="7AD6CF" w:themeColor="accent3" w:themeTint="99"/>
                                      <w:sz w:val="52"/>
                                      <w:szCs w:val="44"/>
                                      <w:lang w:bidi="fr-FR"/>
                                    </w:rPr>
                                    <w:t xml:space="preserve">d’un </w:t>
                                  </w:r>
                                  <w:r w:rsidR="00336F6F">
                                    <w:rPr>
                                      <w:color w:val="7AD6CF" w:themeColor="accent3" w:themeTint="99"/>
                                      <w:sz w:val="52"/>
                                      <w:szCs w:val="44"/>
                                      <w:lang w:bidi="fr-FR"/>
                                    </w:rPr>
                                    <w:t>Quizz</w:t>
                                  </w:r>
                                  <w:r w:rsidRPr="00871B65">
                                    <w:rPr>
                                      <w:color w:val="7AD6CF" w:themeColor="accent3" w:themeTint="99"/>
                                      <w:sz w:val="52"/>
                                      <w:szCs w:val="44"/>
                                      <w:lang w:bidi="fr-FR"/>
                                    </w:rPr>
                                    <w:t xml:space="preserve"> </w:t>
                                  </w:r>
                                </w:p>
                                <w:p w14:paraId="349A333A" w14:textId="77777777" w:rsidR="007C4651" w:rsidRPr="00D86945" w:rsidRDefault="007C4651" w:rsidP="003F09BF">
                                  <w:pPr>
                                    <w:pStyle w:val="Titr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213D677" id="_x0000_t202" coordsize="21600,21600" o:spt="202" path="m,l,21600r21600,l21600,xe">
                      <v:stroke joinstyle="miter"/>
                      <v:path gradientshapeok="t" o:connecttype="rect"/>
                    </v:shapetype>
                    <v:shape id="Zone de texte 8" o:spid="_x0000_s1026" type="#_x0000_t202" style="width:277.8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" filled="f" stroked="f" strokeweight=".5pt">
                      <v:textbox>
                        <w:txbxContent>
                          <w:p w14:paraId="5E63C570" w14:textId="4E2EBB24" w:rsidR="007C4651" w:rsidRPr="00871B65" w:rsidRDefault="007C4651" w:rsidP="003F09BF">
                            <w:pPr>
                              <w:pStyle w:val="Titre"/>
                              <w:spacing w:after="0"/>
                              <w:rPr>
                                <w:color w:val="7AD6CF" w:themeColor="accent3" w:themeTint="99"/>
                                <w:lang w:bidi="fr-FR"/>
                              </w:rPr>
                            </w:pPr>
                            <w:r w:rsidRPr="00871B65">
                              <w:rPr>
                                <w:i/>
                                <w:color w:val="7AD6CF" w:themeColor="accent3" w:themeTint="99"/>
                                <w:lang w:bidi="fr-FR"/>
                              </w:rPr>
                              <w:t xml:space="preserve">Projet </w:t>
                            </w:r>
                            <w:r w:rsidR="00336F6F">
                              <w:rPr>
                                <w:i/>
                                <w:color w:val="7AD6CF" w:themeColor="accent3" w:themeTint="99"/>
                                <w:lang w:bidi="fr-FR"/>
                              </w:rPr>
                              <w:t>WEB</w:t>
                            </w:r>
                            <w:r w:rsidRPr="00871B65">
                              <w:rPr>
                                <w:i/>
                                <w:color w:val="7AD6CF" w:themeColor="accent3" w:themeTint="99"/>
                                <w:lang w:bidi="fr-FR"/>
                              </w:rPr>
                              <w:t> :</w:t>
                            </w:r>
                            <w:r w:rsidRPr="00871B65">
                              <w:rPr>
                                <w:color w:val="7AD6CF" w:themeColor="accent3" w:themeTint="99"/>
                                <w:lang w:bidi="fr-FR"/>
                              </w:rPr>
                              <w:t xml:space="preserve">  </w:t>
                            </w:r>
                            <w:r w:rsidRPr="00871B65">
                              <w:rPr>
                                <w:color w:val="7AD6CF" w:themeColor="accent3" w:themeTint="99"/>
                                <w:sz w:val="52"/>
                                <w:szCs w:val="44"/>
                                <w:lang w:bidi="fr-FR"/>
                              </w:rPr>
                              <w:t>Management</w:t>
                            </w:r>
                            <w:r w:rsidRPr="00871B65">
                              <w:rPr>
                                <w:color w:val="7AD6CF" w:themeColor="accent3" w:themeTint="99"/>
                                <w:lang w:bidi="fr-FR"/>
                              </w:rPr>
                              <w:t xml:space="preserve"> </w:t>
                            </w:r>
                            <w:r w:rsidRPr="00871B65">
                              <w:rPr>
                                <w:color w:val="7AD6CF" w:themeColor="accent3" w:themeTint="99"/>
                                <w:sz w:val="52"/>
                                <w:szCs w:val="44"/>
                                <w:lang w:bidi="fr-FR"/>
                              </w:rPr>
                              <w:t xml:space="preserve">d’un </w:t>
                            </w:r>
                            <w:r w:rsidR="00336F6F">
                              <w:rPr>
                                <w:color w:val="7AD6CF" w:themeColor="accent3" w:themeTint="99"/>
                                <w:sz w:val="52"/>
                                <w:szCs w:val="44"/>
                                <w:lang w:bidi="fr-FR"/>
                              </w:rPr>
                              <w:t>Quizz</w:t>
                            </w:r>
                            <w:r w:rsidRPr="00871B65">
                              <w:rPr>
                                <w:color w:val="7AD6CF" w:themeColor="accent3" w:themeTint="99"/>
                                <w:sz w:val="52"/>
                                <w:szCs w:val="44"/>
                                <w:lang w:bidi="fr-FR"/>
                              </w:rPr>
                              <w:t xml:space="preserve"> </w:t>
                            </w:r>
                          </w:p>
                          <w:p w14:paraId="349A333A" w14:textId="77777777" w:rsidR="007C4651" w:rsidRPr="00D86945" w:rsidRDefault="007C4651" w:rsidP="003F09BF">
                            <w:pPr>
                              <w:pStyle w:val="Titre"/>
                              <w:spacing w:after="0"/>
                            </w:pPr>
                          </w:p>
                        </w:txbxContent>
                      </v:textbox>
                      <w10:anchorlock/>
                    </v:shape>
                  </w:pict>
                </mc:Fallback>
              </mc:AlternateContent>
            </w:r>
          </w:p>
          <w:p w14:paraId="4C8C41BC" w14:textId="77777777" w:rsidR="00D077E9" w:rsidRDefault="00D077E9" w:rsidP="00AB02A7">
            <w:r>
              <w:rPr>
                <w:noProof/>
                <w:lang w:val="en-US" w:eastAsia="zh-CN"/>
              </w:rPr>
              <mc:AlternateContent>
                <mc:Choice Requires="wps">
                  <w:drawing>
                    <wp:inline distT="0" distB="0" distL="0" distR="0" wp14:anchorId="56A0B547" wp14:editId="33D0CF3E">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54511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16DFB753" w14:textId="77777777" w:rsidTr="00270C80">
        <w:trPr>
          <w:trHeight w:val="7305"/>
        </w:trPr>
        <w:tc>
          <w:tcPr>
            <w:tcW w:w="5580" w:type="dxa"/>
            <w:tcBorders>
              <w:top w:val="nil"/>
              <w:left w:val="nil"/>
              <w:bottom w:val="nil"/>
              <w:right w:val="nil"/>
            </w:tcBorders>
          </w:tcPr>
          <w:p w14:paraId="344A0648" w14:textId="7B18CB9A" w:rsidR="00D077E9" w:rsidRDefault="00D077E9" w:rsidP="00AB02A7">
            <w:pPr>
              <w:rPr>
                <w:noProof/>
              </w:rPr>
            </w:pPr>
          </w:p>
        </w:tc>
      </w:tr>
      <w:tr w:rsidR="00D077E9" w14:paraId="2B746DC5" w14:textId="77777777" w:rsidTr="00AB02A7">
        <w:trPr>
          <w:trHeight w:val="2438"/>
        </w:trPr>
        <w:tc>
          <w:tcPr>
            <w:tcW w:w="5580" w:type="dxa"/>
            <w:tcBorders>
              <w:top w:val="nil"/>
              <w:left w:val="nil"/>
              <w:bottom w:val="nil"/>
              <w:right w:val="nil"/>
            </w:tcBorders>
          </w:tcPr>
          <w:sdt>
            <w:sdtPr>
              <w:id w:val="1080870105"/>
              <w:placeholder>
                <w:docPart w:val="FD1C4EA7893B4643A9AC2A024348259B"/>
              </w:placeholder>
              <w15:appearance w15:val="hidden"/>
            </w:sdtPr>
            <w:sdtEndPr/>
            <w:sdtContent>
              <w:p w14:paraId="1F88A35A" w14:textId="7BF94CF5" w:rsidR="00D077E9" w:rsidRDefault="00551F50" w:rsidP="00AB02A7">
                <w:r>
                  <w:rPr>
                    <w:rStyle w:val="Sous-titreCar"/>
                    <w:b w:val="0"/>
                    <w:lang w:bidi="fr-FR"/>
                  </w:rPr>
                  <w:t>2</w:t>
                </w:r>
                <w:r>
                  <w:rPr>
                    <w:rStyle w:val="Sous-titreCar"/>
                  </w:rPr>
                  <w:t>0</w:t>
                </w:r>
                <w:r w:rsidR="00BF5345">
                  <w:rPr>
                    <w:rStyle w:val="Sous-titreCar"/>
                  </w:rPr>
                  <w:t>20</w:t>
                </w:r>
                <w:r>
                  <w:rPr>
                    <w:rStyle w:val="Sous-titreCar"/>
                  </w:rPr>
                  <w:t>/202</w:t>
                </w:r>
                <w:r w:rsidR="00BF5345">
                  <w:rPr>
                    <w:rStyle w:val="Sous-titreCar"/>
                  </w:rPr>
                  <w:t>1</w:t>
                </w:r>
              </w:p>
            </w:sdtContent>
          </w:sdt>
          <w:p w14:paraId="57EF7003"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25079325" wp14:editId="6CAB4DFE">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C99932"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17A90566" w14:textId="77777777" w:rsidR="00D077E9" w:rsidRDefault="00D077E9" w:rsidP="00AB02A7">
            <w:pPr>
              <w:rPr>
                <w:noProof/>
                <w:sz w:val="10"/>
                <w:szCs w:val="10"/>
              </w:rPr>
            </w:pPr>
          </w:p>
          <w:p w14:paraId="4A40D985" w14:textId="77777777" w:rsidR="00D077E9" w:rsidRDefault="00D077E9" w:rsidP="00AB02A7">
            <w:pPr>
              <w:rPr>
                <w:noProof/>
                <w:sz w:val="10"/>
                <w:szCs w:val="10"/>
              </w:rPr>
            </w:pPr>
          </w:p>
          <w:sdt>
            <w:sdtPr>
              <w:id w:val="-1740469667"/>
              <w:placeholder>
                <w:docPart w:val="69B7B59FD33E43BA9534FDE46033B830"/>
              </w:placeholder>
              <w15:appearance w15:val="hidden"/>
            </w:sdtPr>
            <w:sdtEndPr/>
            <w:sdtContent>
              <w:p w14:paraId="29E38CF2" w14:textId="77777777" w:rsidR="00BF5345" w:rsidRDefault="00C05F3D" w:rsidP="00AB02A7">
                <w:r>
                  <w:t>NYOTUE Delano</w:t>
                </w:r>
              </w:p>
              <w:p w14:paraId="34E59763" w14:textId="18BC5C2C" w:rsidR="00D077E9" w:rsidRDefault="00551F50" w:rsidP="00AB02A7">
                <w:r>
                  <w:t>Promo 6</w:t>
                </w:r>
                <w:r w:rsidR="00BF5345">
                  <w:t>3</w:t>
                </w:r>
              </w:p>
            </w:sdtContent>
          </w:sdt>
          <w:p w14:paraId="40CD9FB3" w14:textId="77777777" w:rsidR="00D077E9" w:rsidRPr="00D86945" w:rsidRDefault="00D077E9" w:rsidP="00AB02A7">
            <w:pPr>
              <w:rPr>
                <w:noProof/>
                <w:sz w:val="10"/>
                <w:szCs w:val="10"/>
              </w:rPr>
            </w:pPr>
          </w:p>
        </w:tc>
      </w:tr>
    </w:tbl>
    <w:p w14:paraId="2CA3ECF1" w14:textId="670559F9" w:rsidR="00D077E9" w:rsidRDefault="00AB02A7">
      <w:pPr>
        <w:spacing w:after="200"/>
      </w:pPr>
      <w:r w:rsidRPr="00D967AC">
        <w:rPr>
          <w:noProof/>
          <w:lang w:val="en-US" w:eastAsia="zh-CN"/>
        </w:rPr>
        <w:drawing>
          <wp:anchor distT="0" distB="0" distL="114300" distR="114300" simplePos="0" relativeHeight="251657219" behindDoc="0" locked="0" layoutInCell="1" allowOverlap="1" wp14:anchorId="0097565A" wp14:editId="02DC0CA0">
            <wp:simplePos x="0" y="0"/>
            <wp:positionH relativeFrom="column">
              <wp:posOffset>4950097</wp:posOffset>
            </wp:positionH>
            <wp:positionV relativeFrom="paragraph">
              <wp:posOffset>7778189</wp:posOffset>
            </wp:positionV>
            <wp:extent cx="1482287" cy="585503"/>
            <wp:effectExtent l="0" t="0" r="381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2287" cy="585503"/>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7216" behindDoc="1" locked="0" layoutInCell="1" allowOverlap="1" wp14:anchorId="33FB8928" wp14:editId="4EDD19A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46CF94" id="Rectangle 2" o:spid="_x0000_s1026" alt="rectangle coloré" style="position:absolute;margin-left:-58.7pt;margin-top:525pt;width:611.1pt;height:316.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sdt>
      <w:sdtPr>
        <w:rPr>
          <w:rFonts w:asciiTheme="minorHAnsi" w:eastAsiaTheme="minorEastAsia" w:hAnsiTheme="minorHAnsi" w:cstheme="minorBidi"/>
          <w:b/>
          <w:color w:val="082A75" w:themeColor="text2"/>
          <w:sz w:val="28"/>
          <w:szCs w:val="22"/>
          <w:lang w:eastAsia="en-US"/>
        </w:rPr>
        <w:id w:val="-143507677"/>
        <w:docPartObj>
          <w:docPartGallery w:val="Table of Contents"/>
          <w:docPartUnique/>
        </w:docPartObj>
      </w:sdtPr>
      <w:sdtEndPr>
        <w:rPr>
          <w:bCs/>
          <w:highlight w:val="lightGray"/>
        </w:rPr>
      </w:sdtEndPr>
      <w:sdtContent>
        <w:p w14:paraId="1C94359C" w14:textId="2860BF72" w:rsidR="00C05F3D" w:rsidRPr="00C05F3D" w:rsidRDefault="00974991" w:rsidP="00C05F3D">
          <w:pPr>
            <w:pStyle w:val="En-ttedetabledesmatires"/>
          </w:pPr>
          <w:r>
            <w:t>Table des matières</w:t>
          </w:r>
        </w:p>
        <w:p w14:paraId="4C1017A1" w14:textId="2B2E45E7" w:rsidR="00C05F3D" w:rsidRPr="00E31AFF" w:rsidRDefault="00974991" w:rsidP="00C05F3D">
          <w:pPr>
            <w:pStyle w:val="TM1"/>
            <w:tabs>
              <w:tab w:val="right" w:leader="dot" w:pos="10024"/>
            </w:tabs>
            <w:rPr>
              <w:noProof/>
              <w:color w:val="0F0D29" w:themeColor="text1"/>
              <w:highlight w:val="lightGray"/>
            </w:rPr>
          </w:pPr>
          <w:r w:rsidRPr="00E31AFF">
            <w:rPr>
              <w:highlight w:val="lightGray"/>
            </w:rPr>
            <w:fldChar w:fldCharType="begin"/>
          </w:r>
          <w:r w:rsidRPr="00E31AFF">
            <w:rPr>
              <w:highlight w:val="lightGray"/>
            </w:rPr>
            <w:instrText xml:space="preserve"> TOC \o "1-3" \h \z \u </w:instrText>
          </w:r>
          <w:r w:rsidRPr="00E31AFF">
            <w:rPr>
              <w:highlight w:val="lightGray"/>
            </w:rPr>
            <w:fldChar w:fldCharType="separate"/>
          </w:r>
          <w:hyperlink w:anchor="_Toc25446458" w:history="1">
            <w:r w:rsidR="00C05F3D" w:rsidRPr="00E31AFF">
              <w:rPr>
                <w:rStyle w:val="Lienhypertexte"/>
                <w:noProof/>
                <w:color w:val="0F0D29" w:themeColor="text1"/>
                <w:highlight w:val="lightGray"/>
                <w:lang w:bidi="fr-FR"/>
              </w:rPr>
              <w:t>Introduction</w:t>
            </w:r>
            <w:r w:rsidR="00313A9D" w:rsidRPr="00E31AFF">
              <w:rPr>
                <w:noProof/>
                <w:webHidden/>
                <w:color w:val="0F0D29" w:themeColor="text1"/>
                <w:highlight w:val="lightGray"/>
              </w:rPr>
              <w:tab/>
            </w:r>
            <w:r w:rsidR="00313A9D" w:rsidRPr="00E31AFF">
              <w:rPr>
                <w:noProof/>
                <w:webHidden/>
                <w:color w:val="0F0D29" w:themeColor="text1"/>
                <w:highlight w:val="lightGray"/>
              </w:rPr>
              <w:fldChar w:fldCharType="begin"/>
            </w:r>
            <w:r w:rsidR="00313A9D" w:rsidRPr="00E31AFF">
              <w:rPr>
                <w:noProof/>
                <w:webHidden/>
                <w:color w:val="0F0D29" w:themeColor="text1"/>
                <w:highlight w:val="lightGray"/>
              </w:rPr>
              <w:instrText xml:space="preserve"> PAGEREF _Toc25446458 \h </w:instrText>
            </w:r>
            <w:r w:rsidR="00313A9D" w:rsidRPr="00E31AFF">
              <w:rPr>
                <w:noProof/>
                <w:webHidden/>
                <w:color w:val="0F0D29" w:themeColor="text1"/>
                <w:highlight w:val="lightGray"/>
              </w:rPr>
            </w:r>
            <w:r w:rsidR="00313A9D" w:rsidRPr="00E31AFF">
              <w:rPr>
                <w:noProof/>
                <w:webHidden/>
                <w:color w:val="0F0D29" w:themeColor="text1"/>
                <w:highlight w:val="lightGray"/>
              </w:rPr>
              <w:fldChar w:fldCharType="separate"/>
            </w:r>
            <w:r w:rsidR="00313A9D" w:rsidRPr="00E31AFF">
              <w:rPr>
                <w:noProof/>
                <w:webHidden/>
                <w:color w:val="0F0D29" w:themeColor="text1"/>
                <w:highlight w:val="lightGray"/>
              </w:rPr>
              <w:t>3</w:t>
            </w:r>
            <w:r w:rsidR="00313A9D" w:rsidRPr="00E31AFF">
              <w:rPr>
                <w:noProof/>
                <w:webHidden/>
                <w:color w:val="0F0D29" w:themeColor="text1"/>
                <w:highlight w:val="lightGray"/>
              </w:rPr>
              <w:fldChar w:fldCharType="end"/>
            </w:r>
          </w:hyperlink>
        </w:p>
        <w:p w14:paraId="1019D3DF" w14:textId="6ED187CA" w:rsidR="00313A9D" w:rsidRPr="00E31AFF" w:rsidRDefault="002E3218">
          <w:pPr>
            <w:pStyle w:val="TM1"/>
            <w:tabs>
              <w:tab w:val="right" w:leader="dot" w:pos="10024"/>
            </w:tabs>
            <w:rPr>
              <w:b w:val="0"/>
              <w:noProof/>
              <w:color w:val="0F0D29" w:themeColor="text1"/>
              <w:sz w:val="22"/>
              <w:highlight w:val="lightGray"/>
              <w:lang w:eastAsia="fr-FR"/>
            </w:rPr>
          </w:pPr>
          <w:hyperlink w:anchor="_Toc25446459" w:history="1">
            <w:r w:rsidR="00C05F3D" w:rsidRPr="00E31AFF">
              <w:rPr>
                <w:color w:val="0F0D29" w:themeColor="text1"/>
                <w:highlight w:val="lightGray"/>
              </w:rPr>
              <w:t>Presentation</w:t>
            </w:r>
            <w:r w:rsidR="00313A9D" w:rsidRPr="00E31AFF">
              <w:rPr>
                <w:rStyle w:val="Lienhypertexte"/>
                <w:noProof/>
                <w:color w:val="0F0D29" w:themeColor="text1"/>
                <w:highlight w:val="lightGray"/>
                <w:lang w:bidi="fr-FR"/>
              </w:rPr>
              <w:t xml:space="preserve"> du </w:t>
            </w:r>
            <w:r w:rsidR="00C05F3D" w:rsidRPr="00E31AFF">
              <w:rPr>
                <w:rStyle w:val="Lienhypertexte"/>
                <w:noProof/>
                <w:color w:val="0F0D29" w:themeColor="text1"/>
                <w:highlight w:val="lightGray"/>
                <w:lang w:bidi="fr-FR"/>
              </w:rPr>
              <w:t>projet</w:t>
            </w:r>
            <w:r w:rsidR="00313A9D" w:rsidRPr="00E31AFF">
              <w:rPr>
                <w:noProof/>
                <w:webHidden/>
                <w:color w:val="0F0D29" w:themeColor="text1"/>
                <w:highlight w:val="lightGray"/>
              </w:rPr>
              <w:tab/>
            </w:r>
            <w:r w:rsidR="00313A9D" w:rsidRPr="00E31AFF">
              <w:rPr>
                <w:noProof/>
                <w:webHidden/>
                <w:color w:val="0F0D29" w:themeColor="text1"/>
                <w:highlight w:val="lightGray"/>
              </w:rPr>
              <w:fldChar w:fldCharType="begin"/>
            </w:r>
            <w:r w:rsidR="00313A9D" w:rsidRPr="00E31AFF">
              <w:rPr>
                <w:noProof/>
                <w:webHidden/>
                <w:color w:val="0F0D29" w:themeColor="text1"/>
                <w:highlight w:val="lightGray"/>
              </w:rPr>
              <w:instrText xml:space="preserve"> PAGEREF _Toc25446459 \h </w:instrText>
            </w:r>
            <w:r w:rsidR="00313A9D" w:rsidRPr="00E31AFF">
              <w:rPr>
                <w:noProof/>
                <w:webHidden/>
                <w:color w:val="0F0D29" w:themeColor="text1"/>
                <w:highlight w:val="lightGray"/>
              </w:rPr>
            </w:r>
            <w:r w:rsidR="00313A9D" w:rsidRPr="00E31AFF">
              <w:rPr>
                <w:noProof/>
                <w:webHidden/>
                <w:color w:val="0F0D29" w:themeColor="text1"/>
                <w:highlight w:val="lightGray"/>
              </w:rPr>
              <w:fldChar w:fldCharType="separate"/>
            </w:r>
            <w:r w:rsidR="00313A9D" w:rsidRPr="00E31AFF">
              <w:rPr>
                <w:noProof/>
                <w:webHidden/>
                <w:color w:val="0F0D29" w:themeColor="text1"/>
                <w:highlight w:val="lightGray"/>
              </w:rPr>
              <w:t>4</w:t>
            </w:r>
            <w:r w:rsidR="00313A9D" w:rsidRPr="00E31AFF">
              <w:rPr>
                <w:noProof/>
                <w:webHidden/>
                <w:color w:val="0F0D29" w:themeColor="text1"/>
                <w:highlight w:val="lightGray"/>
              </w:rPr>
              <w:fldChar w:fldCharType="end"/>
            </w:r>
          </w:hyperlink>
        </w:p>
        <w:p w14:paraId="49E1D599" w14:textId="42E6AA26" w:rsidR="00313A9D" w:rsidRPr="00E31AFF" w:rsidRDefault="002E3218">
          <w:pPr>
            <w:pStyle w:val="TM2"/>
            <w:tabs>
              <w:tab w:val="left" w:pos="660"/>
              <w:tab w:val="right" w:leader="dot" w:pos="10024"/>
            </w:tabs>
            <w:rPr>
              <w:b w:val="0"/>
              <w:noProof/>
              <w:color w:val="0F0D29" w:themeColor="text1"/>
              <w:sz w:val="22"/>
              <w:highlight w:val="lightGray"/>
              <w:lang w:eastAsia="fr-FR"/>
            </w:rPr>
          </w:pPr>
          <w:hyperlink w:anchor="_Toc25446460" w:history="1">
            <w:r w:rsidR="00313A9D" w:rsidRPr="00E31AFF">
              <w:rPr>
                <w:rStyle w:val="Lienhypertexte"/>
                <w:noProof/>
                <w:color w:val="0F0D29" w:themeColor="text1"/>
                <w:highlight w:val="lightGray"/>
              </w:rPr>
              <w:t>I.</w:t>
            </w:r>
            <w:r w:rsidR="00313A9D" w:rsidRPr="00E31AFF">
              <w:rPr>
                <w:b w:val="0"/>
                <w:noProof/>
                <w:color w:val="0F0D29" w:themeColor="text1"/>
                <w:sz w:val="22"/>
                <w:highlight w:val="lightGray"/>
                <w:lang w:eastAsia="fr-FR"/>
              </w:rPr>
              <w:tab/>
            </w:r>
            <w:r w:rsidR="004614D7">
              <w:rPr>
                <w:rStyle w:val="Lienhypertexte"/>
                <w:noProof/>
                <w:color w:val="0F0D29" w:themeColor="text1"/>
                <w:highlight w:val="lightGray"/>
              </w:rPr>
              <w:t>Description</w:t>
            </w:r>
            <w:r w:rsidR="00313A9D" w:rsidRPr="00E31AFF">
              <w:rPr>
                <w:noProof/>
                <w:webHidden/>
                <w:color w:val="0F0D29" w:themeColor="text1"/>
                <w:highlight w:val="lightGray"/>
              </w:rPr>
              <w:tab/>
            </w:r>
            <w:r w:rsidR="00313A9D" w:rsidRPr="00E31AFF">
              <w:rPr>
                <w:noProof/>
                <w:webHidden/>
                <w:color w:val="0F0D29" w:themeColor="text1"/>
                <w:highlight w:val="lightGray"/>
              </w:rPr>
              <w:fldChar w:fldCharType="begin"/>
            </w:r>
            <w:r w:rsidR="00313A9D" w:rsidRPr="00E31AFF">
              <w:rPr>
                <w:noProof/>
                <w:webHidden/>
                <w:color w:val="0F0D29" w:themeColor="text1"/>
                <w:highlight w:val="lightGray"/>
              </w:rPr>
              <w:instrText xml:space="preserve"> PAGEREF _Toc25446460 \h </w:instrText>
            </w:r>
            <w:r w:rsidR="00313A9D" w:rsidRPr="00E31AFF">
              <w:rPr>
                <w:noProof/>
                <w:webHidden/>
                <w:color w:val="0F0D29" w:themeColor="text1"/>
                <w:highlight w:val="lightGray"/>
              </w:rPr>
            </w:r>
            <w:r w:rsidR="00313A9D" w:rsidRPr="00E31AFF">
              <w:rPr>
                <w:noProof/>
                <w:webHidden/>
                <w:color w:val="0F0D29" w:themeColor="text1"/>
                <w:highlight w:val="lightGray"/>
              </w:rPr>
              <w:fldChar w:fldCharType="separate"/>
            </w:r>
            <w:r w:rsidR="00313A9D" w:rsidRPr="00E31AFF">
              <w:rPr>
                <w:noProof/>
                <w:webHidden/>
                <w:color w:val="0F0D29" w:themeColor="text1"/>
                <w:highlight w:val="lightGray"/>
              </w:rPr>
              <w:t>4</w:t>
            </w:r>
            <w:r w:rsidR="00313A9D" w:rsidRPr="00E31AFF">
              <w:rPr>
                <w:noProof/>
                <w:webHidden/>
                <w:color w:val="0F0D29" w:themeColor="text1"/>
                <w:highlight w:val="lightGray"/>
              </w:rPr>
              <w:fldChar w:fldCharType="end"/>
            </w:r>
          </w:hyperlink>
        </w:p>
        <w:p w14:paraId="77CC2246" w14:textId="3B1D341A" w:rsidR="00313A9D" w:rsidRPr="00E31AFF" w:rsidRDefault="002E3218">
          <w:pPr>
            <w:pStyle w:val="TM2"/>
            <w:tabs>
              <w:tab w:val="left" w:pos="880"/>
              <w:tab w:val="right" w:leader="dot" w:pos="10024"/>
            </w:tabs>
            <w:rPr>
              <w:b w:val="0"/>
              <w:noProof/>
              <w:color w:val="0F0D29" w:themeColor="text1"/>
              <w:sz w:val="22"/>
              <w:highlight w:val="lightGray"/>
              <w:lang w:eastAsia="fr-FR"/>
            </w:rPr>
          </w:pPr>
          <w:hyperlink w:anchor="_Toc25446461" w:history="1">
            <w:r w:rsidR="00313A9D" w:rsidRPr="00E31AFF">
              <w:rPr>
                <w:rStyle w:val="Lienhypertexte"/>
                <w:noProof/>
                <w:color w:val="0F0D29" w:themeColor="text1"/>
                <w:highlight w:val="lightGray"/>
              </w:rPr>
              <w:t>II.</w:t>
            </w:r>
            <w:r w:rsidR="00313A9D" w:rsidRPr="00E31AFF">
              <w:rPr>
                <w:b w:val="0"/>
                <w:noProof/>
                <w:color w:val="0F0D29" w:themeColor="text1"/>
                <w:sz w:val="22"/>
                <w:highlight w:val="lightGray"/>
                <w:lang w:eastAsia="fr-FR"/>
              </w:rPr>
              <w:tab/>
            </w:r>
            <w:r w:rsidR="004614D7">
              <w:rPr>
                <w:color w:val="0F0D29" w:themeColor="text1"/>
                <w:sz w:val="32"/>
                <w:szCs w:val="32"/>
                <w:highlight w:val="lightGray"/>
              </w:rPr>
              <w:t>Outils de modelisation</w:t>
            </w:r>
            <w:r w:rsidR="00313A9D" w:rsidRPr="00E31AFF">
              <w:rPr>
                <w:noProof/>
                <w:webHidden/>
                <w:color w:val="0F0D29" w:themeColor="text1"/>
                <w:highlight w:val="lightGray"/>
              </w:rPr>
              <w:tab/>
            </w:r>
            <w:r w:rsidR="00313A9D" w:rsidRPr="00E31AFF">
              <w:rPr>
                <w:noProof/>
                <w:webHidden/>
                <w:color w:val="0F0D29" w:themeColor="text1"/>
                <w:highlight w:val="lightGray"/>
              </w:rPr>
              <w:fldChar w:fldCharType="begin"/>
            </w:r>
            <w:r w:rsidR="00313A9D" w:rsidRPr="00E31AFF">
              <w:rPr>
                <w:noProof/>
                <w:webHidden/>
                <w:color w:val="0F0D29" w:themeColor="text1"/>
                <w:highlight w:val="lightGray"/>
              </w:rPr>
              <w:instrText xml:space="preserve"> PAGEREF _Toc25446461 \h </w:instrText>
            </w:r>
            <w:r w:rsidR="00313A9D" w:rsidRPr="00E31AFF">
              <w:rPr>
                <w:noProof/>
                <w:webHidden/>
                <w:color w:val="0F0D29" w:themeColor="text1"/>
                <w:highlight w:val="lightGray"/>
              </w:rPr>
            </w:r>
            <w:r w:rsidR="00313A9D" w:rsidRPr="00E31AFF">
              <w:rPr>
                <w:noProof/>
                <w:webHidden/>
                <w:color w:val="0F0D29" w:themeColor="text1"/>
                <w:highlight w:val="lightGray"/>
              </w:rPr>
              <w:fldChar w:fldCharType="separate"/>
            </w:r>
            <w:r w:rsidR="00313A9D" w:rsidRPr="00E31AFF">
              <w:rPr>
                <w:noProof/>
                <w:webHidden/>
                <w:color w:val="0F0D29" w:themeColor="text1"/>
                <w:highlight w:val="lightGray"/>
              </w:rPr>
              <w:t>4</w:t>
            </w:r>
            <w:r w:rsidR="00313A9D" w:rsidRPr="00E31AFF">
              <w:rPr>
                <w:noProof/>
                <w:webHidden/>
                <w:color w:val="0F0D29" w:themeColor="text1"/>
                <w:highlight w:val="lightGray"/>
              </w:rPr>
              <w:fldChar w:fldCharType="end"/>
            </w:r>
          </w:hyperlink>
        </w:p>
        <w:p w14:paraId="10FE1AA4" w14:textId="407DAFC7" w:rsidR="00313A9D" w:rsidRPr="00E31AFF" w:rsidRDefault="00C05F3D">
          <w:pPr>
            <w:pStyle w:val="TM1"/>
            <w:tabs>
              <w:tab w:val="right" w:leader="dot" w:pos="10024"/>
            </w:tabs>
            <w:rPr>
              <w:b w:val="0"/>
              <w:noProof/>
              <w:color w:val="0F0D29" w:themeColor="text1"/>
              <w:sz w:val="22"/>
              <w:highlight w:val="lightGray"/>
              <w:lang w:eastAsia="fr-FR"/>
            </w:rPr>
          </w:pPr>
          <w:r w:rsidRPr="00E31AFF">
            <w:rPr>
              <w:color w:val="0F0D29" w:themeColor="text1"/>
              <w:highlight w:val="lightGray"/>
            </w:rPr>
            <w:t xml:space="preserve">Fonctionnement du </w:t>
          </w:r>
          <w:hyperlink w:anchor="_Toc25446463" w:history="1">
            <w:r w:rsidR="00313A9D" w:rsidRPr="00E31AFF">
              <w:rPr>
                <w:rStyle w:val="Lienhypertexte"/>
                <w:noProof/>
                <w:color w:val="0F0D29" w:themeColor="text1"/>
                <w:highlight w:val="lightGray"/>
                <w:lang w:bidi="fr-FR"/>
              </w:rPr>
              <w:t>Programm</w:t>
            </w:r>
            <w:r w:rsidRPr="00E31AFF">
              <w:rPr>
                <w:rStyle w:val="Lienhypertexte"/>
                <w:noProof/>
                <w:color w:val="0F0D29" w:themeColor="text1"/>
                <w:highlight w:val="lightGray"/>
                <w:lang w:bidi="fr-FR"/>
              </w:rPr>
              <w:t>e</w:t>
            </w:r>
            <w:r w:rsidR="00313A9D" w:rsidRPr="00E31AFF">
              <w:rPr>
                <w:noProof/>
                <w:webHidden/>
                <w:color w:val="0F0D29" w:themeColor="text1"/>
                <w:highlight w:val="lightGray"/>
              </w:rPr>
              <w:tab/>
            </w:r>
            <w:r w:rsidR="00313A9D" w:rsidRPr="00E31AFF">
              <w:rPr>
                <w:noProof/>
                <w:webHidden/>
                <w:color w:val="0F0D29" w:themeColor="text1"/>
                <w:highlight w:val="lightGray"/>
              </w:rPr>
              <w:fldChar w:fldCharType="begin"/>
            </w:r>
            <w:r w:rsidR="00313A9D" w:rsidRPr="00E31AFF">
              <w:rPr>
                <w:noProof/>
                <w:webHidden/>
                <w:color w:val="0F0D29" w:themeColor="text1"/>
                <w:highlight w:val="lightGray"/>
              </w:rPr>
              <w:instrText xml:space="preserve"> PAGEREF _Toc25446463 \h </w:instrText>
            </w:r>
            <w:r w:rsidR="00313A9D" w:rsidRPr="00E31AFF">
              <w:rPr>
                <w:noProof/>
                <w:webHidden/>
                <w:color w:val="0F0D29" w:themeColor="text1"/>
                <w:highlight w:val="lightGray"/>
              </w:rPr>
            </w:r>
            <w:r w:rsidR="00313A9D" w:rsidRPr="00E31AFF">
              <w:rPr>
                <w:noProof/>
                <w:webHidden/>
                <w:color w:val="0F0D29" w:themeColor="text1"/>
                <w:highlight w:val="lightGray"/>
              </w:rPr>
              <w:fldChar w:fldCharType="separate"/>
            </w:r>
            <w:r w:rsidR="00313A9D" w:rsidRPr="00E31AFF">
              <w:rPr>
                <w:noProof/>
                <w:webHidden/>
                <w:color w:val="0F0D29" w:themeColor="text1"/>
                <w:highlight w:val="lightGray"/>
              </w:rPr>
              <w:t>6</w:t>
            </w:r>
            <w:r w:rsidR="00313A9D" w:rsidRPr="00E31AFF">
              <w:rPr>
                <w:noProof/>
                <w:webHidden/>
                <w:color w:val="0F0D29" w:themeColor="text1"/>
                <w:highlight w:val="lightGray"/>
              </w:rPr>
              <w:fldChar w:fldCharType="end"/>
            </w:r>
          </w:hyperlink>
        </w:p>
        <w:p w14:paraId="7F50B527" w14:textId="20FBACA2" w:rsidR="00313A9D" w:rsidRPr="00E31AFF" w:rsidRDefault="002E3218">
          <w:pPr>
            <w:pStyle w:val="TM2"/>
            <w:tabs>
              <w:tab w:val="left" w:pos="660"/>
              <w:tab w:val="right" w:leader="dot" w:pos="10024"/>
            </w:tabs>
            <w:rPr>
              <w:b w:val="0"/>
              <w:noProof/>
              <w:color w:val="0F0D29" w:themeColor="text1"/>
              <w:sz w:val="22"/>
              <w:highlight w:val="lightGray"/>
              <w:lang w:eastAsia="fr-FR"/>
            </w:rPr>
          </w:pPr>
          <w:hyperlink w:anchor="_Toc25446464" w:history="1">
            <w:r w:rsidR="00313A9D" w:rsidRPr="00E31AFF">
              <w:rPr>
                <w:rStyle w:val="Lienhypertexte"/>
                <w:noProof/>
                <w:color w:val="0F0D29" w:themeColor="text1"/>
                <w:highlight w:val="lightGray"/>
              </w:rPr>
              <w:t>I.</w:t>
            </w:r>
            <w:r w:rsidR="00313A9D" w:rsidRPr="00E31AFF">
              <w:rPr>
                <w:b w:val="0"/>
                <w:noProof/>
                <w:color w:val="0F0D29" w:themeColor="text1"/>
                <w:sz w:val="22"/>
                <w:highlight w:val="lightGray"/>
                <w:lang w:eastAsia="fr-FR"/>
              </w:rPr>
              <w:tab/>
            </w:r>
            <w:r w:rsidR="00313A9D" w:rsidRPr="00E31AFF">
              <w:rPr>
                <w:rStyle w:val="Lienhypertexte"/>
                <w:noProof/>
                <w:color w:val="0F0D29" w:themeColor="text1"/>
                <w:highlight w:val="lightGray"/>
              </w:rPr>
              <w:t>Utilisation d</w:t>
            </w:r>
            <w:r w:rsidR="005972E5">
              <w:rPr>
                <w:rStyle w:val="Lienhypertexte"/>
                <w:noProof/>
                <w:color w:val="0F0D29" w:themeColor="text1"/>
                <w:highlight w:val="lightGray"/>
              </w:rPr>
              <w:t>u modele MVC</w:t>
            </w:r>
            <w:r w:rsidR="00313A9D" w:rsidRPr="00E31AFF">
              <w:rPr>
                <w:noProof/>
                <w:webHidden/>
                <w:color w:val="0F0D29" w:themeColor="text1"/>
                <w:highlight w:val="lightGray"/>
              </w:rPr>
              <w:tab/>
            </w:r>
            <w:r w:rsidR="00313A9D" w:rsidRPr="00E31AFF">
              <w:rPr>
                <w:noProof/>
                <w:webHidden/>
                <w:color w:val="0F0D29" w:themeColor="text1"/>
                <w:highlight w:val="lightGray"/>
              </w:rPr>
              <w:fldChar w:fldCharType="begin"/>
            </w:r>
            <w:r w:rsidR="00313A9D" w:rsidRPr="00E31AFF">
              <w:rPr>
                <w:noProof/>
                <w:webHidden/>
                <w:color w:val="0F0D29" w:themeColor="text1"/>
                <w:highlight w:val="lightGray"/>
              </w:rPr>
              <w:instrText xml:space="preserve"> PAGEREF _Toc25446464 \h </w:instrText>
            </w:r>
            <w:r w:rsidR="00313A9D" w:rsidRPr="00E31AFF">
              <w:rPr>
                <w:noProof/>
                <w:webHidden/>
                <w:color w:val="0F0D29" w:themeColor="text1"/>
                <w:highlight w:val="lightGray"/>
              </w:rPr>
            </w:r>
            <w:r w:rsidR="00313A9D" w:rsidRPr="00E31AFF">
              <w:rPr>
                <w:noProof/>
                <w:webHidden/>
                <w:color w:val="0F0D29" w:themeColor="text1"/>
                <w:highlight w:val="lightGray"/>
              </w:rPr>
              <w:fldChar w:fldCharType="separate"/>
            </w:r>
            <w:r w:rsidR="00313A9D" w:rsidRPr="00E31AFF">
              <w:rPr>
                <w:noProof/>
                <w:webHidden/>
                <w:color w:val="0F0D29" w:themeColor="text1"/>
                <w:highlight w:val="lightGray"/>
              </w:rPr>
              <w:t>6</w:t>
            </w:r>
            <w:r w:rsidR="00313A9D" w:rsidRPr="00E31AFF">
              <w:rPr>
                <w:noProof/>
                <w:webHidden/>
                <w:color w:val="0F0D29" w:themeColor="text1"/>
                <w:highlight w:val="lightGray"/>
              </w:rPr>
              <w:fldChar w:fldCharType="end"/>
            </w:r>
          </w:hyperlink>
        </w:p>
        <w:p w14:paraId="5642A67B" w14:textId="632C2759" w:rsidR="00313A9D" w:rsidRPr="00E31AFF" w:rsidRDefault="002E3218">
          <w:pPr>
            <w:pStyle w:val="TM2"/>
            <w:tabs>
              <w:tab w:val="left" w:pos="880"/>
              <w:tab w:val="right" w:leader="dot" w:pos="10024"/>
            </w:tabs>
            <w:rPr>
              <w:noProof/>
              <w:color w:val="0F0D29" w:themeColor="text1"/>
              <w:highlight w:val="lightGray"/>
            </w:rPr>
          </w:pPr>
          <w:hyperlink w:anchor="_Toc25446465" w:history="1">
            <w:r w:rsidR="00313A9D" w:rsidRPr="00E31AFF">
              <w:rPr>
                <w:rStyle w:val="Lienhypertexte"/>
                <w:noProof/>
                <w:color w:val="0F0D29" w:themeColor="text1"/>
                <w:highlight w:val="lightGray"/>
              </w:rPr>
              <w:t>II.</w:t>
            </w:r>
            <w:r w:rsidR="00313A9D" w:rsidRPr="00E31AFF">
              <w:rPr>
                <w:b w:val="0"/>
                <w:noProof/>
                <w:color w:val="0F0D29" w:themeColor="text1"/>
                <w:sz w:val="22"/>
                <w:highlight w:val="lightGray"/>
                <w:lang w:eastAsia="fr-FR"/>
              </w:rPr>
              <w:tab/>
            </w:r>
            <w:r w:rsidR="00313A9D" w:rsidRPr="00E31AFF">
              <w:rPr>
                <w:rStyle w:val="Lienhypertexte"/>
                <w:noProof/>
                <w:color w:val="0F0D29" w:themeColor="text1"/>
                <w:highlight w:val="lightGray"/>
              </w:rPr>
              <w:t>Les classes</w:t>
            </w:r>
            <w:r w:rsidR="0075789C">
              <w:rPr>
                <w:rStyle w:val="Lienhypertexte"/>
                <w:noProof/>
                <w:color w:val="0F0D29" w:themeColor="text1"/>
                <w:highlight w:val="lightGray"/>
              </w:rPr>
              <w:t xml:space="preserve"> et les Controlleurs</w:t>
            </w:r>
            <w:r w:rsidR="00313A9D" w:rsidRPr="00E31AFF">
              <w:rPr>
                <w:noProof/>
                <w:webHidden/>
                <w:color w:val="0F0D29" w:themeColor="text1"/>
                <w:highlight w:val="lightGray"/>
              </w:rPr>
              <w:tab/>
            </w:r>
            <w:r w:rsidR="00313A9D" w:rsidRPr="00E31AFF">
              <w:rPr>
                <w:noProof/>
                <w:webHidden/>
                <w:color w:val="0F0D29" w:themeColor="text1"/>
                <w:highlight w:val="lightGray"/>
              </w:rPr>
              <w:fldChar w:fldCharType="begin"/>
            </w:r>
            <w:r w:rsidR="00313A9D" w:rsidRPr="00E31AFF">
              <w:rPr>
                <w:noProof/>
                <w:webHidden/>
                <w:color w:val="0F0D29" w:themeColor="text1"/>
                <w:highlight w:val="lightGray"/>
              </w:rPr>
              <w:instrText xml:space="preserve"> PAGEREF _Toc25446465 \h </w:instrText>
            </w:r>
            <w:r w:rsidR="00313A9D" w:rsidRPr="00E31AFF">
              <w:rPr>
                <w:noProof/>
                <w:webHidden/>
                <w:color w:val="0F0D29" w:themeColor="text1"/>
                <w:highlight w:val="lightGray"/>
              </w:rPr>
            </w:r>
            <w:r w:rsidR="00313A9D" w:rsidRPr="00E31AFF">
              <w:rPr>
                <w:noProof/>
                <w:webHidden/>
                <w:color w:val="0F0D29" w:themeColor="text1"/>
                <w:highlight w:val="lightGray"/>
              </w:rPr>
              <w:fldChar w:fldCharType="separate"/>
            </w:r>
            <w:r w:rsidR="00313A9D" w:rsidRPr="00E31AFF">
              <w:rPr>
                <w:noProof/>
                <w:webHidden/>
                <w:color w:val="0F0D29" w:themeColor="text1"/>
                <w:highlight w:val="lightGray"/>
              </w:rPr>
              <w:t>6</w:t>
            </w:r>
            <w:r w:rsidR="00313A9D" w:rsidRPr="00E31AFF">
              <w:rPr>
                <w:noProof/>
                <w:webHidden/>
                <w:color w:val="0F0D29" w:themeColor="text1"/>
                <w:highlight w:val="lightGray"/>
              </w:rPr>
              <w:fldChar w:fldCharType="end"/>
            </w:r>
          </w:hyperlink>
        </w:p>
        <w:p w14:paraId="15F0CF3A" w14:textId="634BB49A" w:rsidR="00E31AFF" w:rsidRPr="00E31AFF" w:rsidRDefault="00E31AFF" w:rsidP="00E31AFF">
          <w:pPr>
            <w:pStyle w:val="TM1"/>
            <w:tabs>
              <w:tab w:val="right" w:leader="dot" w:pos="10024"/>
            </w:tabs>
            <w:rPr>
              <w:noProof/>
              <w:color w:val="0F0D29" w:themeColor="text1"/>
              <w:highlight w:val="lightGray"/>
            </w:rPr>
          </w:pPr>
          <w:r w:rsidRPr="00E31AFF">
            <w:rPr>
              <w:color w:val="0F0D29" w:themeColor="text1"/>
              <w:highlight w:val="lightGray"/>
            </w:rPr>
            <w:t xml:space="preserve">Difficultés ressenties  </w:t>
          </w:r>
          <w:hyperlink w:anchor="_Toc25446463" w:history="1">
            <w:r w:rsidRPr="00E31AFF">
              <w:rPr>
                <w:noProof/>
                <w:webHidden/>
                <w:color w:val="0F0D29" w:themeColor="text1"/>
                <w:highlight w:val="lightGray"/>
              </w:rPr>
              <w:tab/>
            </w:r>
            <w:r w:rsidRPr="00E31AFF">
              <w:rPr>
                <w:noProof/>
                <w:webHidden/>
                <w:color w:val="0F0D29" w:themeColor="text1"/>
                <w:highlight w:val="lightGray"/>
              </w:rPr>
              <w:fldChar w:fldCharType="begin"/>
            </w:r>
            <w:r w:rsidRPr="00E31AFF">
              <w:rPr>
                <w:noProof/>
                <w:webHidden/>
                <w:color w:val="0F0D29" w:themeColor="text1"/>
                <w:highlight w:val="lightGray"/>
              </w:rPr>
              <w:instrText xml:space="preserve"> PAGEREF _Toc25446463 \h </w:instrText>
            </w:r>
            <w:r w:rsidRPr="00E31AFF">
              <w:rPr>
                <w:noProof/>
                <w:webHidden/>
                <w:color w:val="0F0D29" w:themeColor="text1"/>
                <w:highlight w:val="lightGray"/>
              </w:rPr>
            </w:r>
            <w:r w:rsidRPr="00E31AFF">
              <w:rPr>
                <w:noProof/>
                <w:webHidden/>
                <w:color w:val="0F0D29" w:themeColor="text1"/>
                <w:highlight w:val="lightGray"/>
              </w:rPr>
              <w:fldChar w:fldCharType="separate"/>
            </w:r>
            <w:r w:rsidRPr="00E31AFF">
              <w:rPr>
                <w:noProof/>
                <w:webHidden/>
                <w:color w:val="0F0D29" w:themeColor="text1"/>
                <w:highlight w:val="lightGray"/>
              </w:rPr>
              <w:t>6</w:t>
            </w:r>
            <w:r w:rsidRPr="00E31AFF">
              <w:rPr>
                <w:noProof/>
                <w:webHidden/>
                <w:color w:val="0F0D29" w:themeColor="text1"/>
                <w:highlight w:val="lightGray"/>
              </w:rPr>
              <w:fldChar w:fldCharType="end"/>
            </w:r>
          </w:hyperlink>
        </w:p>
        <w:p w14:paraId="16389823" w14:textId="178D0E42" w:rsidR="00E31AFF" w:rsidRPr="00E31AFF" w:rsidRDefault="002E3218" w:rsidP="00E31AFF">
          <w:pPr>
            <w:pStyle w:val="TM2"/>
            <w:tabs>
              <w:tab w:val="left" w:pos="660"/>
              <w:tab w:val="right" w:leader="dot" w:pos="10024"/>
            </w:tabs>
            <w:rPr>
              <w:b w:val="0"/>
              <w:noProof/>
              <w:color w:val="0F0D29" w:themeColor="text1"/>
              <w:sz w:val="22"/>
              <w:highlight w:val="lightGray"/>
              <w:lang w:eastAsia="fr-FR"/>
            </w:rPr>
          </w:pPr>
          <w:hyperlink w:anchor="_Toc25446464" w:history="1">
            <w:r w:rsidR="00E31AFF" w:rsidRPr="00E31AFF">
              <w:rPr>
                <w:rStyle w:val="Lienhypertexte"/>
                <w:noProof/>
                <w:color w:val="0F0D29" w:themeColor="text1"/>
                <w:highlight w:val="lightGray"/>
              </w:rPr>
              <w:t>I.</w:t>
            </w:r>
            <w:r w:rsidR="00E31AFF" w:rsidRPr="00E31AFF">
              <w:rPr>
                <w:b w:val="0"/>
                <w:noProof/>
                <w:color w:val="0F0D29" w:themeColor="text1"/>
                <w:sz w:val="22"/>
                <w:highlight w:val="lightGray"/>
                <w:lang w:eastAsia="fr-FR"/>
              </w:rPr>
              <w:tab/>
            </w:r>
            <w:r w:rsidR="00E31AFF" w:rsidRPr="00E31AFF">
              <w:rPr>
                <w:color w:val="0F0D29" w:themeColor="text1"/>
                <w:highlight w:val="lightGray"/>
              </w:rPr>
              <w:t>Difficultés ressenties</w:t>
            </w:r>
            <w:r w:rsidR="00E31AFF" w:rsidRPr="00E31AFF">
              <w:rPr>
                <w:noProof/>
                <w:webHidden/>
                <w:color w:val="0F0D29" w:themeColor="text1"/>
                <w:highlight w:val="lightGray"/>
              </w:rPr>
              <w:tab/>
            </w:r>
            <w:r w:rsidR="00E31AFF" w:rsidRPr="00E31AFF">
              <w:rPr>
                <w:noProof/>
                <w:webHidden/>
                <w:color w:val="0F0D29" w:themeColor="text1"/>
                <w:highlight w:val="lightGray"/>
              </w:rPr>
              <w:fldChar w:fldCharType="begin"/>
            </w:r>
            <w:r w:rsidR="00E31AFF" w:rsidRPr="00E31AFF">
              <w:rPr>
                <w:noProof/>
                <w:webHidden/>
                <w:color w:val="0F0D29" w:themeColor="text1"/>
                <w:highlight w:val="lightGray"/>
              </w:rPr>
              <w:instrText xml:space="preserve"> PAGEREF _Toc25446464 \h </w:instrText>
            </w:r>
            <w:r w:rsidR="00E31AFF" w:rsidRPr="00E31AFF">
              <w:rPr>
                <w:noProof/>
                <w:webHidden/>
                <w:color w:val="0F0D29" w:themeColor="text1"/>
                <w:highlight w:val="lightGray"/>
              </w:rPr>
            </w:r>
            <w:r w:rsidR="00E31AFF" w:rsidRPr="00E31AFF">
              <w:rPr>
                <w:noProof/>
                <w:webHidden/>
                <w:color w:val="0F0D29" w:themeColor="text1"/>
                <w:highlight w:val="lightGray"/>
              </w:rPr>
              <w:fldChar w:fldCharType="separate"/>
            </w:r>
            <w:r w:rsidR="00E31AFF" w:rsidRPr="00E31AFF">
              <w:rPr>
                <w:noProof/>
                <w:webHidden/>
                <w:color w:val="0F0D29" w:themeColor="text1"/>
                <w:highlight w:val="lightGray"/>
              </w:rPr>
              <w:t>6</w:t>
            </w:r>
            <w:r w:rsidR="00E31AFF" w:rsidRPr="00E31AFF">
              <w:rPr>
                <w:noProof/>
                <w:webHidden/>
                <w:color w:val="0F0D29" w:themeColor="text1"/>
                <w:highlight w:val="lightGray"/>
              </w:rPr>
              <w:fldChar w:fldCharType="end"/>
            </w:r>
          </w:hyperlink>
        </w:p>
        <w:p w14:paraId="6A5C67E3" w14:textId="6375B130" w:rsidR="00E31AFF" w:rsidRPr="00E31AFF" w:rsidRDefault="002E3218" w:rsidP="00E31AFF">
          <w:pPr>
            <w:pStyle w:val="TM2"/>
            <w:tabs>
              <w:tab w:val="left" w:pos="880"/>
              <w:tab w:val="right" w:leader="dot" w:pos="10024"/>
            </w:tabs>
            <w:rPr>
              <w:noProof/>
              <w:color w:val="0F0D29" w:themeColor="text1"/>
              <w:highlight w:val="lightGray"/>
            </w:rPr>
          </w:pPr>
          <w:hyperlink w:anchor="_Toc25446465" w:history="1">
            <w:r w:rsidR="00E31AFF" w:rsidRPr="00E31AFF">
              <w:rPr>
                <w:rStyle w:val="Lienhypertexte"/>
                <w:noProof/>
                <w:color w:val="0F0D29" w:themeColor="text1"/>
                <w:highlight w:val="lightGray"/>
              </w:rPr>
              <w:t>II.</w:t>
            </w:r>
            <w:r w:rsidR="00E31AFF">
              <w:rPr>
                <w:b w:val="0"/>
                <w:noProof/>
                <w:color w:val="0F0D29" w:themeColor="text1"/>
                <w:sz w:val="22"/>
                <w:highlight w:val="lightGray"/>
                <w:lang w:eastAsia="fr-FR"/>
              </w:rPr>
              <w:t xml:space="preserve">   </w:t>
            </w:r>
            <w:r w:rsidR="00E31AFF">
              <w:rPr>
                <w:rStyle w:val="Lienhypertexte"/>
                <w:noProof/>
                <w:color w:val="0F0D29" w:themeColor="text1"/>
                <w:highlight w:val="lightGray"/>
              </w:rPr>
              <w:t xml:space="preserve">Connclusion </w:t>
            </w:r>
            <w:r w:rsidR="00E31AFF" w:rsidRPr="00E31AFF">
              <w:rPr>
                <w:noProof/>
                <w:webHidden/>
                <w:color w:val="0F0D29" w:themeColor="text1"/>
                <w:highlight w:val="lightGray"/>
              </w:rPr>
              <w:tab/>
            </w:r>
            <w:r w:rsidR="00E31AFF" w:rsidRPr="00E31AFF">
              <w:rPr>
                <w:noProof/>
                <w:webHidden/>
                <w:color w:val="0F0D29" w:themeColor="text1"/>
                <w:highlight w:val="lightGray"/>
              </w:rPr>
              <w:fldChar w:fldCharType="begin"/>
            </w:r>
            <w:r w:rsidR="00E31AFF" w:rsidRPr="00E31AFF">
              <w:rPr>
                <w:noProof/>
                <w:webHidden/>
                <w:color w:val="0F0D29" w:themeColor="text1"/>
                <w:highlight w:val="lightGray"/>
              </w:rPr>
              <w:instrText xml:space="preserve"> PAGEREF _Toc25446465 \h </w:instrText>
            </w:r>
            <w:r w:rsidR="00E31AFF" w:rsidRPr="00E31AFF">
              <w:rPr>
                <w:noProof/>
                <w:webHidden/>
                <w:color w:val="0F0D29" w:themeColor="text1"/>
                <w:highlight w:val="lightGray"/>
              </w:rPr>
            </w:r>
            <w:r w:rsidR="00E31AFF" w:rsidRPr="00E31AFF">
              <w:rPr>
                <w:noProof/>
                <w:webHidden/>
                <w:color w:val="0F0D29" w:themeColor="text1"/>
                <w:highlight w:val="lightGray"/>
              </w:rPr>
              <w:fldChar w:fldCharType="separate"/>
            </w:r>
            <w:r w:rsidR="00E31AFF" w:rsidRPr="00E31AFF">
              <w:rPr>
                <w:noProof/>
                <w:webHidden/>
                <w:color w:val="0F0D29" w:themeColor="text1"/>
                <w:highlight w:val="lightGray"/>
              </w:rPr>
              <w:t>6</w:t>
            </w:r>
            <w:r w:rsidR="00E31AFF" w:rsidRPr="00E31AFF">
              <w:rPr>
                <w:noProof/>
                <w:webHidden/>
                <w:color w:val="0F0D29" w:themeColor="text1"/>
                <w:highlight w:val="lightGray"/>
              </w:rPr>
              <w:fldChar w:fldCharType="end"/>
            </w:r>
          </w:hyperlink>
        </w:p>
        <w:p w14:paraId="1E4FD670" w14:textId="5E2BC2DB" w:rsidR="00974991" w:rsidRPr="00E31AFF" w:rsidRDefault="00974991">
          <w:pPr>
            <w:rPr>
              <w:color w:val="0F0D29" w:themeColor="text1"/>
            </w:rPr>
          </w:pPr>
          <w:r w:rsidRPr="00E31AFF">
            <w:rPr>
              <w:bCs/>
              <w:highlight w:val="lightGray"/>
            </w:rPr>
            <w:fldChar w:fldCharType="end"/>
          </w:r>
        </w:p>
      </w:sdtContent>
    </w:sdt>
    <w:p w14:paraId="66568D1E" w14:textId="77777777" w:rsidR="00974991" w:rsidRDefault="00974991">
      <w:pPr>
        <w:spacing w:after="200"/>
        <w:rPr>
          <w:rFonts w:asciiTheme="majorHAnsi" w:eastAsiaTheme="majorEastAsia" w:hAnsiTheme="majorHAnsi" w:cstheme="majorBidi"/>
          <w:color w:val="061F57" w:themeColor="text2" w:themeShade="BF"/>
          <w:kern w:val="28"/>
          <w:sz w:val="52"/>
          <w:szCs w:val="32"/>
          <w:lang w:bidi="fr-FR"/>
        </w:rPr>
      </w:pPr>
      <w:r>
        <w:rPr>
          <w:lang w:bidi="fr-FR"/>
        </w:rPr>
        <w:br w:type="page"/>
      </w:r>
    </w:p>
    <w:p w14:paraId="13833A18" w14:textId="77777777" w:rsidR="007A7A43" w:rsidRDefault="007A7A43" w:rsidP="007A7A43">
      <w:pPr>
        <w:pStyle w:val="Titre1"/>
        <w:rPr>
          <w:lang w:bidi="fr-FR"/>
        </w:rPr>
      </w:pPr>
      <w:r>
        <w:rPr>
          <w:lang w:bidi="fr-FR"/>
        </w:rPr>
        <w:lastRenderedPageBreak/>
        <w:t>Présentation du Projet</w:t>
      </w:r>
    </w:p>
    <w:p w14:paraId="4DBACACF" w14:textId="77777777" w:rsidR="00B07823" w:rsidRDefault="00B07823" w:rsidP="00B07823">
      <w:pPr>
        <w:pStyle w:val="Contenu"/>
        <w:jc w:val="both"/>
        <w:rPr>
          <w:sz w:val="22"/>
        </w:rPr>
      </w:pPr>
    </w:p>
    <w:p w14:paraId="2D97BA05" w14:textId="6E59711C" w:rsidR="00247B90" w:rsidRDefault="00B01EF5" w:rsidP="00247B90">
      <w:pPr>
        <w:pStyle w:val="Titre2"/>
        <w:numPr>
          <w:ilvl w:val="0"/>
          <w:numId w:val="2"/>
        </w:numPr>
      </w:pPr>
      <w:r>
        <w:t>Descriptions</w:t>
      </w:r>
    </w:p>
    <w:p w14:paraId="05C1D170" w14:textId="77777777" w:rsidR="00247B90" w:rsidRDefault="00247B90" w:rsidP="00B07823">
      <w:pPr>
        <w:pStyle w:val="Contenu"/>
        <w:jc w:val="both"/>
        <w:rPr>
          <w:sz w:val="22"/>
        </w:rPr>
      </w:pPr>
    </w:p>
    <w:p w14:paraId="03EFCFC6" w14:textId="468803CA" w:rsidR="000B7F9D" w:rsidRPr="000B7F9D" w:rsidRDefault="000B7F9D" w:rsidP="000B7F9D">
      <w:pPr>
        <w:pStyle w:val="Contenu"/>
        <w:jc w:val="both"/>
        <w:rPr>
          <w:color w:val="0F0D29" w:themeColor="text1"/>
          <w:szCs w:val="28"/>
        </w:rPr>
      </w:pPr>
      <w:r w:rsidRPr="000B7F9D">
        <w:rPr>
          <w:color w:val="0F0D29" w:themeColor="text1"/>
          <w:szCs w:val="28"/>
        </w:rPr>
        <w:t>Dans le cadre de notre module de technologie web (découverte et apprentissage sur les notions de base en modélisation web ainsi que sur les bonnes pratiques a adopté) il nous a été demander de réaliser un site de gestion de quiz au travers de deux interfaces bien définit à savoir une interface :</w:t>
      </w:r>
    </w:p>
    <w:p w14:paraId="2202854C" w14:textId="67B3DE97" w:rsidR="000B7F9D" w:rsidRPr="000B7F9D" w:rsidRDefault="000B7F9D" w:rsidP="00FF4596">
      <w:pPr>
        <w:pStyle w:val="Contenu"/>
        <w:ind w:firstLine="720"/>
        <w:jc w:val="both"/>
        <w:rPr>
          <w:color w:val="0F0D29" w:themeColor="text1"/>
          <w:szCs w:val="28"/>
        </w:rPr>
      </w:pPr>
      <w:r w:rsidRPr="000B7F9D">
        <w:rPr>
          <w:color w:val="0F0D29" w:themeColor="text1"/>
          <w:szCs w:val="28"/>
        </w:rPr>
        <w:t>• coté joueur(utilisateur)</w:t>
      </w:r>
      <w:r w:rsidR="00FF4596">
        <w:rPr>
          <w:color w:val="0F0D29" w:themeColor="text1"/>
          <w:szCs w:val="28"/>
        </w:rPr>
        <w:t> ;</w:t>
      </w:r>
      <w:r w:rsidRPr="000B7F9D">
        <w:rPr>
          <w:color w:val="0F0D29" w:themeColor="text1"/>
          <w:szCs w:val="28"/>
        </w:rPr>
        <w:t xml:space="preserve"> </w:t>
      </w:r>
    </w:p>
    <w:p w14:paraId="180733FA" w14:textId="7874E501" w:rsidR="00A5231F" w:rsidRPr="000B7F9D" w:rsidRDefault="000B7F9D" w:rsidP="000B7F9D">
      <w:pPr>
        <w:pStyle w:val="Contenu"/>
        <w:ind w:firstLine="720"/>
        <w:jc w:val="both"/>
        <w:rPr>
          <w:color w:val="0F0D29" w:themeColor="text1"/>
          <w:szCs w:val="28"/>
        </w:rPr>
      </w:pPr>
      <w:r w:rsidRPr="000B7F9D">
        <w:rPr>
          <w:color w:val="0F0D29" w:themeColor="text1"/>
          <w:szCs w:val="28"/>
        </w:rPr>
        <w:t>• coté administrateur</w:t>
      </w:r>
      <w:r w:rsidRPr="000B7F9D">
        <w:rPr>
          <w:color w:val="0F0D29" w:themeColor="text1"/>
          <w:szCs w:val="28"/>
        </w:rPr>
        <w:t xml:space="preserve"> </w:t>
      </w:r>
      <w:r w:rsidRPr="000B7F9D">
        <w:rPr>
          <w:color w:val="0F0D29" w:themeColor="text1"/>
          <w:szCs w:val="28"/>
        </w:rPr>
        <w:t>(manageur du site)</w:t>
      </w:r>
      <w:r w:rsidR="00FF4596">
        <w:rPr>
          <w:color w:val="0F0D29" w:themeColor="text1"/>
          <w:szCs w:val="28"/>
        </w:rPr>
        <w:t> ;</w:t>
      </w:r>
    </w:p>
    <w:p w14:paraId="326ADDDC" w14:textId="48CE2088" w:rsidR="000B7F9D" w:rsidRDefault="000B7F9D" w:rsidP="000B7F9D">
      <w:pPr>
        <w:pStyle w:val="Contenu"/>
        <w:ind w:firstLine="720"/>
        <w:jc w:val="both"/>
        <w:rPr>
          <w:color w:val="0F0D29" w:themeColor="text1"/>
          <w:sz w:val="22"/>
        </w:rPr>
      </w:pPr>
    </w:p>
    <w:p w14:paraId="26C2D28E" w14:textId="77777777" w:rsidR="000B7F9D" w:rsidRDefault="000B7F9D" w:rsidP="000B7F9D">
      <w:pPr>
        <w:pStyle w:val="Contenu"/>
        <w:ind w:firstLine="720"/>
        <w:jc w:val="both"/>
        <w:rPr>
          <w:color w:val="0F0D29" w:themeColor="text1"/>
          <w:sz w:val="22"/>
        </w:rPr>
      </w:pPr>
    </w:p>
    <w:p w14:paraId="2DE093FC" w14:textId="438C6819" w:rsidR="00A5231F" w:rsidRDefault="00A5231F" w:rsidP="007C7A6E">
      <w:pPr>
        <w:pStyle w:val="Contenu"/>
        <w:numPr>
          <w:ilvl w:val="0"/>
          <w:numId w:val="16"/>
        </w:numPr>
      </w:pPr>
      <w:r>
        <w:t>Coté Jo</w:t>
      </w:r>
      <w:r w:rsidR="000B7F9D">
        <w:t>u</w:t>
      </w:r>
      <w:r>
        <w:t>eur</w:t>
      </w:r>
    </w:p>
    <w:p w14:paraId="108926EE" w14:textId="78A72F15" w:rsidR="00A5231F" w:rsidRDefault="00A5231F" w:rsidP="00A5231F">
      <w:pPr>
        <w:pStyle w:val="Contenu"/>
        <w:jc w:val="both"/>
        <w:rPr>
          <w:color w:val="0F0D29" w:themeColor="text1"/>
          <w:sz w:val="22"/>
        </w:rPr>
      </w:pPr>
    </w:p>
    <w:p w14:paraId="7253AA3D" w14:textId="6227BDDF" w:rsidR="000B7F9D" w:rsidRPr="000B7F9D" w:rsidRDefault="000B7F9D" w:rsidP="00FF4596">
      <w:pPr>
        <w:pStyle w:val="Contenu"/>
        <w:jc w:val="both"/>
        <w:rPr>
          <w:color w:val="0F0D29" w:themeColor="text1"/>
          <w:szCs w:val="28"/>
        </w:rPr>
      </w:pPr>
      <w:r w:rsidRPr="000B7F9D">
        <w:rPr>
          <w:color w:val="0F0D29" w:themeColor="text1"/>
          <w:szCs w:val="28"/>
        </w:rPr>
        <w:t>Ici, cette interface nous permet de gérer les informations ainsi que les parties de chaque joueur de notre site. Pour cela, chaque utilisateur soit au préalable s’inscrire sur notre site et ensuite avoir accès à l’ensemble des fonctionnalité mise en place pour lui</w:t>
      </w:r>
      <w:r w:rsidR="007C7A6E">
        <w:rPr>
          <w:color w:val="0F0D29" w:themeColor="text1"/>
          <w:szCs w:val="28"/>
        </w:rPr>
        <w:t> :</w:t>
      </w:r>
    </w:p>
    <w:p w14:paraId="0EB6D309" w14:textId="58CEEEAD" w:rsidR="000B7F9D" w:rsidRDefault="000B7F9D" w:rsidP="007C7A6E">
      <w:pPr>
        <w:pStyle w:val="Contenu"/>
        <w:ind w:firstLine="720"/>
        <w:jc w:val="both"/>
        <w:rPr>
          <w:color w:val="0F0D29" w:themeColor="text1"/>
          <w:szCs w:val="28"/>
        </w:rPr>
      </w:pPr>
      <w:r w:rsidRPr="000B7F9D">
        <w:rPr>
          <w:color w:val="0F0D29" w:themeColor="text1"/>
          <w:szCs w:val="28"/>
        </w:rPr>
        <w:t>• Possibilité de faire une partie de quiz tout en sélectionnant le niveau de difficulté des questions</w:t>
      </w:r>
      <w:r w:rsidR="00FF4596">
        <w:rPr>
          <w:color w:val="0F0D29" w:themeColor="text1"/>
          <w:szCs w:val="28"/>
        </w:rPr>
        <w:t> ;</w:t>
      </w:r>
    </w:p>
    <w:p w14:paraId="15A74EAC" w14:textId="77777777" w:rsidR="00FF4596" w:rsidRPr="000B7F9D" w:rsidRDefault="00FF4596" w:rsidP="007C7A6E">
      <w:pPr>
        <w:pStyle w:val="Contenu"/>
        <w:ind w:firstLine="720"/>
        <w:jc w:val="both"/>
        <w:rPr>
          <w:color w:val="0F0D29" w:themeColor="text1"/>
          <w:szCs w:val="28"/>
        </w:rPr>
      </w:pPr>
    </w:p>
    <w:p w14:paraId="3A3A1D04" w14:textId="674468D2" w:rsidR="0021698C" w:rsidRDefault="000B7F9D" w:rsidP="007C7A6E">
      <w:pPr>
        <w:pStyle w:val="Contenu"/>
        <w:ind w:firstLine="720"/>
        <w:jc w:val="both"/>
        <w:rPr>
          <w:color w:val="0F0D29" w:themeColor="text1"/>
          <w:szCs w:val="28"/>
        </w:rPr>
      </w:pPr>
      <w:r w:rsidRPr="000B7F9D">
        <w:rPr>
          <w:color w:val="0F0D29" w:themeColor="text1"/>
          <w:szCs w:val="28"/>
        </w:rPr>
        <w:t xml:space="preserve">• Possibilité de consulter l’historique de ses parties par niveau de difficulté et voir </w:t>
      </w:r>
      <w:proofErr w:type="gramStart"/>
      <w:r w:rsidRPr="000B7F9D">
        <w:rPr>
          <w:color w:val="0F0D29" w:themeColor="text1"/>
          <w:szCs w:val="28"/>
        </w:rPr>
        <w:t>le</w:t>
      </w:r>
      <w:proofErr w:type="gramEnd"/>
      <w:r w:rsidRPr="000B7F9D">
        <w:rPr>
          <w:color w:val="0F0D29" w:themeColor="text1"/>
          <w:szCs w:val="28"/>
        </w:rPr>
        <w:t xml:space="preserve"> score obtenu</w:t>
      </w:r>
      <w:r w:rsidRPr="000B7F9D">
        <w:rPr>
          <w:color w:val="0F0D29" w:themeColor="text1"/>
          <w:szCs w:val="28"/>
        </w:rPr>
        <w:t xml:space="preserve"> pour chaque niveau de jeu</w:t>
      </w:r>
      <w:r w:rsidR="00FF4596">
        <w:rPr>
          <w:color w:val="0F0D29" w:themeColor="text1"/>
          <w:szCs w:val="28"/>
        </w:rPr>
        <w:t> ;</w:t>
      </w:r>
    </w:p>
    <w:p w14:paraId="44CD8A7D" w14:textId="1C46A56B" w:rsidR="007C7A6E" w:rsidRDefault="007C7A6E" w:rsidP="007C7A6E">
      <w:pPr>
        <w:pStyle w:val="Contenu"/>
        <w:ind w:firstLine="720"/>
        <w:jc w:val="both"/>
        <w:rPr>
          <w:color w:val="0F0D29" w:themeColor="text1"/>
          <w:szCs w:val="28"/>
        </w:rPr>
      </w:pPr>
    </w:p>
    <w:p w14:paraId="5D44C2B3" w14:textId="77777777" w:rsidR="007C7A6E" w:rsidRPr="000B7F9D" w:rsidRDefault="007C7A6E" w:rsidP="007C7A6E">
      <w:pPr>
        <w:pStyle w:val="Contenu"/>
        <w:ind w:firstLine="720"/>
        <w:jc w:val="both"/>
        <w:rPr>
          <w:color w:val="0F0D29" w:themeColor="text1"/>
          <w:szCs w:val="28"/>
        </w:rPr>
      </w:pPr>
    </w:p>
    <w:p w14:paraId="6A154F5D" w14:textId="5C443B4B" w:rsidR="0021698C" w:rsidRPr="007C7A6E" w:rsidRDefault="0021698C" w:rsidP="007C7A6E">
      <w:pPr>
        <w:pStyle w:val="Contenu"/>
        <w:numPr>
          <w:ilvl w:val="0"/>
          <w:numId w:val="16"/>
        </w:numPr>
      </w:pPr>
      <w:r w:rsidRPr="007C7A6E">
        <w:t xml:space="preserve">Coté Administrateur </w:t>
      </w:r>
    </w:p>
    <w:p w14:paraId="4F67179B" w14:textId="410172AB" w:rsidR="0021698C" w:rsidRDefault="0021698C" w:rsidP="0021698C">
      <w:pPr>
        <w:pStyle w:val="Contenu"/>
        <w:jc w:val="both"/>
        <w:rPr>
          <w:color w:val="0F0D29" w:themeColor="text1"/>
          <w:sz w:val="22"/>
        </w:rPr>
      </w:pPr>
    </w:p>
    <w:p w14:paraId="4C59427A" w14:textId="72F43E3A" w:rsidR="007C7A6E" w:rsidRPr="00FF4596" w:rsidRDefault="007C7A6E" w:rsidP="007C7A6E">
      <w:pPr>
        <w:pStyle w:val="Contenu"/>
        <w:jc w:val="both"/>
        <w:rPr>
          <w:color w:val="0F0D29" w:themeColor="text1"/>
          <w:szCs w:val="28"/>
        </w:rPr>
      </w:pPr>
      <w:r w:rsidRPr="00FF4596">
        <w:rPr>
          <w:color w:val="0F0D29" w:themeColor="text1"/>
          <w:szCs w:val="28"/>
        </w:rPr>
        <w:t>Ici, le gestionnaire du site est celui qui prend en main la gestion de la base de donnée</w:t>
      </w:r>
      <w:r w:rsidR="00302ADD">
        <w:rPr>
          <w:color w:val="0F0D29" w:themeColor="text1"/>
          <w:szCs w:val="28"/>
        </w:rPr>
        <w:t>s</w:t>
      </w:r>
      <w:r w:rsidRPr="00FF4596">
        <w:rPr>
          <w:color w:val="0F0D29" w:themeColor="text1"/>
          <w:szCs w:val="28"/>
        </w:rPr>
        <w:t xml:space="preserve"> ainsi que les questions qui pourront être affiche </w:t>
      </w:r>
      <w:r w:rsidR="00302ADD" w:rsidRPr="00FF4596">
        <w:rPr>
          <w:color w:val="0F0D29" w:themeColor="text1"/>
          <w:szCs w:val="28"/>
        </w:rPr>
        <w:t>au différent joueur</w:t>
      </w:r>
      <w:r w:rsidRPr="00FF4596">
        <w:rPr>
          <w:color w:val="0F0D29" w:themeColor="text1"/>
          <w:szCs w:val="28"/>
        </w:rPr>
        <w:t xml:space="preserve"> en fonction du niveau de difficulté respectif de celle-ci, il peut </w:t>
      </w:r>
      <w:proofErr w:type="spellStart"/>
      <w:r w:rsidRPr="00FF4596">
        <w:rPr>
          <w:color w:val="0F0D29" w:themeColor="text1"/>
          <w:szCs w:val="28"/>
        </w:rPr>
        <w:t>entre</w:t>
      </w:r>
      <w:proofErr w:type="spellEnd"/>
      <w:r w:rsidR="00FF4596">
        <w:rPr>
          <w:color w:val="0F0D29" w:themeColor="text1"/>
          <w:szCs w:val="28"/>
        </w:rPr>
        <w:t xml:space="preserve"> </w:t>
      </w:r>
      <w:r w:rsidRPr="00FF4596">
        <w:rPr>
          <w:color w:val="0F0D29" w:themeColor="text1"/>
          <w:szCs w:val="28"/>
        </w:rPr>
        <w:t>autres aussi :</w:t>
      </w:r>
    </w:p>
    <w:p w14:paraId="17580FF3" w14:textId="0B3728E8" w:rsidR="007C7A6E" w:rsidRDefault="007C7A6E" w:rsidP="00FF4596">
      <w:pPr>
        <w:pStyle w:val="Contenu"/>
        <w:ind w:firstLine="720"/>
        <w:jc w:val="both"/>
        <w:rPr>
          <w:color w:val="0F0D29" w:themeColor="text1"/>
          <w:szCs w:val="28"/>
        </w:rPr>
      </w:pPr>
      <w:r w:rsidRPr="00FF4596">
        <w:rPr>
          <w:color w:val="0F0D29" w:themeColor="text1"/>
          <w:szCs w:val="28"/>
        </w:rPr>
        <w:t>• Consulter la liste des joueurs en fonction du score total de chacun d’eux</w:t>
      </w:r>
      <w:r w:rsidR="00FF4596">
        <w:rPr>
          <w:color w:val="0F0D29" w:themeColor="text1"/>
          <w:szCs w:val="28"/>
        </w:rPr>
        <w:t> ;</w:t>
      </w:r>
    </w:p>
    <w:p w14:paraId="5E28F318" w14:textId="77777777" w:rsidR="00FF4596" w:rsidRPr="00FF4596" w:rsidRDefault="00FF4596" w:rsidP="00FF4596">
      <w:pPr>
        <w:pStyle w:val="Contenu"/>
        <w:ind w:firstLine="720"/>
        <w:jc w:val="both"/>
        <w:rPr>
          <w:color w:val="0F0D29" w:themeColor="text1"/>
          <w:szCs w:val="28"/>
        </w:rPr>
      </w:pPr>
    </w:p>
    <w:p w14:paraId="286897A6" w14:textId="6C4ED81F" w:rsidR="007C7A6E" w:rsidRDefault="007C7A6E" w:rsidP="00FF4596">
      <w:pPr>
        <w:pStyle w:val="Contenu"/>
        <w:ind w:firstLine="720"/>
        <w:jc w:val="both"/>
        <w:rPr>
          <w:color w:val="0F0D29" w:themeColor="text1"/>
          <w:szCs w:val="28"/>
        </w:rPr>
      </w:pPr>
      <w:r w:rsidRPr="00FF4596">
        <w:rPr>
          <w:color w:val="0F0D29" w:themeColor="text1"/>
          <w:szCs w:val="28"/>
        </w:rPr>
        <w:t>• Créer de nouvelle question par catégorie de difficulté ainsi que les réponses correspondantes</w:t>
      </w:r>
      <w:r w:rsidR="00FF4596">
        <w:rPr>
          <w:color w:val="0F0D29" w:themeColor="text1"/>
          <w:szCs w:val="28"/>
        </w:rPr>
        <w:t> ;</w:t>
      </w:r>
    </w:p>
    <w:p w14:paraId="27C5FCB9" w14:textId="77777777" w:rsidR="00FF4596" w:rsidRPr="00FF4596" w:rsidRDefault="00FF4596" w:rsidP="00FF4596">
      <w:pPr>
        <w:pStyle w:val="Contenu"/>
        <w:ind w:firstLine="720"/>
        <w:jc w:val="both"/>
        <w:rPr>
          <w:color w:val="0F0D29" w:themeColor="text1"/>
          <w:szCs w:val="28"/>
        </w:rPr>
      </w:pPr>
    </w:p>
    <w:p w14:paraId="4F8E81E3" w14:textId="7C6DB23E" w:rsidR="007C7A6E" w:rsidRDefault="007C7A6E" w:rsidP="00FF4596">
      <w:pPr>
        <w:pStyle w:val="Contenu"/>
        <w:ind w:firstLine="720"/>
        <w:jc w:val="both"/>
        <w:rPr>
          <w:color w:val="0F0D29" w:themeColor="text1"/>
          <w:szCs w:val="28"/>
        </w:rPr>
      </w:pPr>
      <w:r w:rsidRPr="00FF4596">
        <w:rPr>
          <w:color w:val="0F0D29" w:themeColor="text1"/>
          <w:szCs w:val="28"/>
        </w:rPr>
        <w:t>• Modifier des questions et les réponses déjà présente dans notre base</w:t>
      </w:r>
      <w:r w:rsidR="00FF4596">
        <w:rPr>
          <w:color w:val="0F0D29" w:themeColor="text1"/>
          <w:szCs w:val="28"/>
        </w:rPr>
        <w:t> ;</w:t>
      </w:r>
    </w:p>
    <w:p w14:paraId="175BF9C0" w14:textId="77777777" w:rsidR="00FF4596" w:rsidRPr="00FF4596" w:rsidRDefault="00FF4596" w:rsidP="00FF4596">
      <w:pPr>
        <w:pStyle w:val="Contenu"/>
        <w:ind w:firstLine="720"/>
        <w:jc w:val="both"/>
        <w:rPr>
          <w:color w:val="0F0D29" w:themeColor="text1"/>
          <w:szCs w:val="28"/>
        </w:rPr>
      </w:pPr>
    </w:p>
    <w:p w14:paraId="22CF249D" w14:textId="2919BF5A" w:rsidR="00EE0F77" w:rsidRPr="00616AF0" w:rsidRDefault="007C7A6E" w:rsidP="00FF4596">
      <w:pPr>
        <w:pStyle w:val="Contenu"/>
        <w:ind w:firstLine="720"/>
        <w:jc w:val="both"/>
        <w:rPr>
          <w:color w:val="0F0D29" w:themeColor="text1"/>
          <w:sz w:val="22"/>
        </w:rPr>
      </w:pPr>
      <w:r w:rsidRPr="00FF4596">
        <w:rPr>
          <w:color w:val="0F0D29" w:themeColor="text1"/>
          <w:szCs w:val="28"/>
        </w:rPr>
        <w:t>• Supprimer définitivement toutes questions et réponses jugé nécessaires</w:t>
      </w:r>
      <w:r w:rsidR="00B07823" w:rsidRPr="00616AF0">
        <w:rPr>
          <w:color w:val="0F0D29" w:themeColor="text1"/>
          <w:sz w:val="22"/>
        </w:rPr>
        <w:t xml:space="preserve"> </w:t>
      </w:r>
    </w:p>
    <w:p w14:paraId="68F24B35" w14:textId="22E814FF" w:rsidR="00247B90" w:rsidRDefault="00247B90" w:rsidP="00247B90">
      <w:pPr>
        <w:pStyle w:val="Contenu"/>
        <w:jc w:val="both"/>
        <w:rPr>
          <w:sz w:val="22"/>
        </w:rPr>
      </w:pPr>
    </w:p>
    <w:p w14:paraId="47054DBE" w14:textId="16EC6C58" w:rsidR="00247B90" w:rsidRPr="00221CD7" w:rsidRDefault="0021698C" w:rsidP="00221CD7">
      <w:pPr>
        <w:pStyle w:val="Titre2"/>
        <w:numPr>
          <w:ilvl w:val="0"/>
          <w:numId w:val="2"/>
        </w:numPr>
      </w:pPr>
      <w:r>
        <w:t>Outils de modélisations</w:t>
      </w:r>
    </w:p>
    <w:p w14:paraId="0698E5F6" w14:textId="762F39C5" w:rsidR="00302ADD" w:rsidRDefault="00B771F8" w:rsidP="00302ADD">
      <w:pPr>
        <w:pStyle w:val="Contenu"/>
        <w:jc w:val="both"/>
        <w:rPr>
          <w:color w:val="0F0D29" w:themeColor="text1"/>
          <w:szCs w:val="28"/>
        </w:rPr>
      </w:pPr>
      <w:r>
        <w:t> </w:t>
      </w:r>
      <w:r>
        <w:tab/>
      </w:r>
      <w:r w:rsidR="00302ADD" w:rsidRPr="00302ADD">
        <w:rPr>
          <w:color w:val="0F0D29" w:themeColor="text1"/>
          <w:szCs w:val="28"/>
        </w:rPr>
        <w:t>Dans le projet, nous avons utilisé 4 langages dominants pour la réalisation des fonctionnalités et interfaces ci-dessus tel que :</w:t>
      </w:r>
    </w:p>
    <w:p w14:paraId="0CC82CD6" w14:textId="77777777" w:rsidR="00302ADD" w:rsidRPr="00302ADD" w:rsidRDefault="00302ADD" w:rsidP="00302ADD">
      <w:pPr>
        <w:pStyle w:val="Contenu"/>
        <w:jc w:val="both"/>
        <w:rPr>
          <w:color w:val="0F0D29" w:themeColor="text1"/>
          <w:szCs w:val="28"/>
        </w:rPr>
      </w:pPr>
    </w:p>
    <w:p w14:paraId="32BACFA2" w14:textId="77777777" w:rsidR="00302ADD" w:rsidRPr="00302ADD" w:rsidRDefault="00302ADD" w:rsidP="00302ADD">
      <w:pPr>
        <w:pStyle w:val="Contenu"/>
        <w:ind w:firstLine="720"/>
        <w:jc w:val="both"/>
        <w:rPr>
          <w:color w:val="0F0D29" w:themeColor="text1"/>
          <w:szCs w:val="28"/>
        </w:rPr>
      </w:pPr>
      <w:r w:rsidRPr="00302ADD">
        <w:rPr>
          <w:color w:val="0F0D29" w:themeColor="text1"/>
          <w:szCs w:val="28"/>
        </w:rPr>
        <w:t>• Html qui représente pour nous la structure de nos pages web, c’est le langage squelette qui permet la réalisation de base de toutes nos pages aux moyens des différentes balises ;</w:t>
      </w:r>
    </w:p>
    <w:p w14:paraId="43BC3558" w14:textId="77777777" w:rsidR="00302ADD" w:rsidRPr="00302ADD" w:rsidRDefault="00302ADD" w:rsidP="00302ADD">
      <w:pPr>
        <w:pStyle w:val="Contenu"/>
        <w:jc w:val="both"/>
        <w:rPr>
          <w:color w:val="0F0D29" w:themeColor="text1"/>
          <w:szCs w:val="28"/>
        </w:rPr>
      </w:pPr>
    </w:p>
    <w:p w14:paraId="2657535A" w14:textId="77777777" w:rsidR="00302ADD" w:rsidRPr="00302ADD" w:rsidRDefault="00302ADD" w:rsidP="00302ADD">
      <w:pPr>
        <w:pStyle w:val="Contenu"/>
        <w:ind w:firstLine="720"/>
        <w:jc w:val="both"/>
        <w:rPr>
          <w:color w:val="0F0D29" w:themeColor="text1"/>
          <w:szCs w:val="28"/>
        </w:rPr>
      </w:pPr>
      <w:r w:rsidRPr="00302ADD">
        <w:rPr>
          <w:color w:val="0F0D29" w:themeColor="text1"/>
          <w:szCs w:val="28"/>
        </w:rPr>
        <w:t xml:space="preserve">• </w:t>
      </w:r>
      <w:proofErr w:type="spellStart"/>
      <w:r w:rsidRPr="00302ADD">
        <w:rPr>
          <w:color w:val="0F0D29" w:themeColor="text1"/>
          <w:szCs w:val="28"/>
        </w:rPr>
        <w:t>Css</w:t>
      </w:r>
      <w:proofErr w:type="spellEnd"/>
      <w:r w:rsidRPr="00302ADD">
        <w:rPr>
          <w:color w:val="0F0D29" w:themeColor="text1"/>
          <w:szCs w:val="28"/>
        </w:rPr>
        <w:t xml:space="preserve"> langage visant </w:t>
      </w:r>
      <w:proofErr w:type="spellStart"/>
      <w:r w:rsidRPr="00302ADD">
        <w:rPr>
          <w:color w:val="0F0D29" w:themeColor="text1"/>
          <w:szCs w:val="28"/>
        </w:rPr>
        <w:t>a</w:t>
      </w:r>
      <w:proofErr w:type="spellEnd"/>
      <w:r w:rsidRPr="00302ADD">
        <w:rPr>
          <w:color w:val="0F0D29" w:themeColor="text1"/>
          <w:szCs w:val="28"/>
        </w:rPr>
        <w:t xml:space="preserve"> la mise en forme de page html, c’est </w:t>
      </w:r>
      <w:proofErr w:type="gramStart"/>
      <w:r w:rsidRPr="00302ADD">
        <w:rPr>
          <w:color w:val="0F0D29" w:themeColor="text1"/>
          <w:szCs w:val="28"/>
        </w:rPr>
        <w:t>l’ outil</w:t>
      </w:r>
      <w:proofErr w:type="gramEnd"/>
      <w:r w:rsidRPr="00302ADD">
        <w:rPr>
          <w:color w:val="0F0D29" w:themeColor="text1"/>
          <w:szCs w:val="28"/>
        </w:rPr>
        <w:t xml:space="preserve"> d’embellissement de nous différentes interfaces web , garce a la mise en forme des pages ainsi que de l’ergonomie global du site au moyen des attributs des classes présentent dans nos différentes balises ;</w:t>
      </w:r>
    </w:p>
    <w:p w14:paraId="7F256A20" w14:textId="77777777" w:rsidR="00302ADD" w:rsidRPr="00302ADD" w:rsidRDefault="00302ADD" w:rsidP="00302ADD">
      <w:pPr>
        <w:pStyle w:val="Contenu"/>
        <w:jc w:val="both"/>
        <w:rPr>
          <w:color w:val="0F0D29" w:themeColor="text1"/>
          <w:szCs w:val="28"/>
        </w:rPr>
      </w:pPr>
    </w:p>
    <w:p w14:paraId="596543F0" w14:textId="77777777" w:rsidR="00302ADD" w:rsidRPr="00302ADD" w:rsidRDefault="00302ADD" w:rsidP="00302ADD">
      <w:pPr>
        <w:pStyle w:val="Contenu"/>
        <w:jc w:val="both"/>
        <w:rPr>
          <w:color w:val="0F0D29" w:themeColor="text1"/>
          <w:szCs w:val="28"/>
        </w:rPr>
      </w:pPr>
    </w:p>
    <w:p w14:paraId="1CEC20D6" w14:textId="77777777" w:rsidR="00302ADD" w:rsidRPr="00302ADD" w:rsidRDefault="00302ADD" w:rsidP="00302ADD">
      <w:pPr>
        <w:pStyle w:val="Contenu"/>
        <w:ind w:firstLine="720"/>
        <w:jc w:val="both"/>
        <w:rPr>
          <w:color w:val="0F0D29" w:themeColor="text1"/>
          <w:szCs w:val="28"/>
        </w:rPr>
      </w:pPr>
      <w:r w:rsidRPr="00302ADD">
        <w:rPr>
          <w:color w:val="0F0D29" w:themeColor="text1"/>
          <w:szCs w:val="28"/>
        </w:rPr>
        <w:t xml:space="preserve">• </w:t>
      </w:r>
      <w:proofErr w:type="spellStart"/>
      <w:r w:rsidRPr="00302ADD">
        <w:rPr>
          <w:color w:val="0F0D29" w:themeColor="text1"/>
          <w:szCs w:val="28"/>
        </w:rPr>
        <w:t>Php</w:t>
      </w:r>
      <w:proofErr w:type="spellEnd"/>
      <w:r w:rsidRPr="00302ADD">
        <w:rPr>
          <w:color w:val="0F0D29" w:themeColor="text1"/>
          <w:szCs w:val="28"/>
        </w:rPr>
        <w:t xml:space="preserve"> langage incontournable dans la création de site web dynamique, c’est lui maintenant qui permet les interactions entre les différents utilisateurs et notre interface au moyen de requête faite entre les utilisateurs et notre base de données ;</w:t>
      </w:r>
    </w:p>
    <w:p w14:paraId="29B472A2" w14:textId="77777777" w:rsidR="00302ADD" w:rsidRPr="00302ADD" w:rsidRDefault="00302ADD" w:rsidP="00302ADD">
      <w:pPr>
        <w:pStyle w:val="Contenu"/>
        <w:jc w:val="both"/>
        <w:rPr>
          <w:color w:val="0F0D29" w:themeColor="text1"/>
          <w:szCs w:val="28"/>
        </w:rPr>
      </w:pPr>
    </w:p>
    <w:p w14:paraId="0A9E6FDF" w14:textId="77777777" w:rsidR="00302ADD" w:rsidRPr="00302ADD" w:rsidRDefault="00302ADD" w:rsidP="00302ADD">
      <w:pPr>
        <w:pStyle w:val="Contenu"/>
        <w:ind w:firstLine="720"/>
        <w:jc w:val="both"/>
        <w:rPr>
          <w:color w:val="0F0D29" w:themeColor="text1"/>
          <w:szCs w:val="28"/>
        </w:rPr>
      </w:pPr>
      <w:r w:rsidRPr="00302ADD">
        <w:rPr>
          <w:color w:val="0F0D29" w:themeColor="text1"/>
          <w:szCs w:val="28"/>
        </w:rPr>
        <w:t>• JavaScript langage moins utilisé dans notre site, mais utilisé pour les conditions d’envoi au niveau des inputs pour se rassurer de leurs valeurs lors de l’inscription ainsi que dans d’autres secteurs pour notre interface.</w:t>
      </w:r>
    </w:p>
    <w:p w14:paraId="7B366845" w14:textId="77777777" w:rsidR="00302ADD" w:rsidRPr="00302ADD" w:rsidRDefault="00302ADD" w:rsidP="00302ADD">
      <w:pPr>
        <w:pStyle w:val="Contenu"/>
        <w:jc w:val="both"/>
        <w:rPr>
          <w:color w:val="0F0D29" w:themeColor="text1"/>
          <w:szCs w:val="28"/>
        </w:rPr>
      </w:pPr>
    </w:p>
    <w:p w14:paraId="714B09FD" w14:textId="77777777" w:rsidR="00302ADD" w:rsidRPr="00302ADD" w:rsidRDefault="00302ADD" w:rsidP="00302ADD">
      <w:pPr>
        <w:pStyle w:val="Contenu"/>
        <w:jc w:val="both"/>
        <w:rPr>
          <w:color w:val="0F0D29" w:themeColor="text1"/>
          <w:szCs w:val="28"/>
        </w:rPr>
      </w:pPr>
      <w:r w:rsidRPr="00302ADD">
        <w:rPr>
          <w:color w:val="0F0D29" w:themeColor="text1"/>
          <w:szCs w:val="28"/>
        </w:rPr>
        <w:t xml:space="preserve">Et comme outils de développement Visual Studio </w:t>
      </w:r>
      <w:proofErr w:type="gramStart"/>
      <w:r w:rsidRPr="00302ADD">
        <w:rPr>
          <w:color w:val="0F0D29" w:themeColor="text1"/>
          <w:szCs w:val="28"/>
        </w:rPr>
        <w:t>Code( IDE</w:t>
      </w:r>
      <w:proofErr w:type="gramEnd"/>
      <w:r w:rsidRPr="00302ADD">
        <w:rPr>
          <w:color w:val="0F0D29" w:themeColor="text1"/>
          <w:szCs w:val="28"/>
        </w:rPr>
        <w:t xml:space="preserve"> de développement de code) qui combiner avec Git(outil de sauvegarde et traçabilité des fichiers et leurs contenus) nous donnes en permanence une vue sur l’ensemble des modifications apporter à nos sources depuis le dernier commit(sauvegarde git).</w:t>
      </w:r>
    </w:p>
    <w:p w14:paraId="66CB108A" w14:textId="77777777" w:rsidR="00302ADD" w:rsidRPr="00302ADD" w:rsidRDefault="00302ADD" w:rsidP="00302ADD">
      <w:pPr>
        <w:pStyle w:val="Contenu"/>
        <w:jc w:val="both"/>
        <w:rPr>
          <w:color w:val="0F0D29" w:themeColor="text1"/>
          <w:sz w:val="22"/>
        </w:rPr>
      </w:pPr>
    </w:p>
    <w:p w14:paraId="50B5B946" w14:textId="1746720D" w:rsidR="00221CD7" w:rsidRDefault="00221CD7" w:rsidP="00302ADD">
      <w:pPr>
        <w:pStyle w:val="Contenu"/>
        <w:jc w:val="both"/>
        <w:rPr>
          <w:sz w:val="22"/>
        </w:rPr>
      </w:pPr>
    </w:p>
    <w:p w14:paraId="258DDC50" w14:textId="77777777" w:rsidR="000B7F9D" w:rsidRDefault="000B7F9D" w:rsidP="00247B90">
      <w:pPr>
        <w:pStyle w:val="Contenu"/>
        <w:jc w:val="both"/>
        <w:rPr>
          <w:sz w:val="22"/>
        </w:rPr>
      </w:pPr>
    </w:p>
    <w:p w14:paraId="1D67E139" w14:textId="7623FC58" w:rsidR="003F1799" w:rsidRDefault="000B7F9D" w:rsidP="00247B90">
      <w:pPr>
        <w:pStyle w:val="Contenu"/>
        <w:jc w:val="both"/>
        <w:rPr>
          <w:rFonts w:eastAsiaTheme="majorEastAsia" w:cstheme="majorBidi"/>
          <w:sz w:val="36"/>
          <w:szCs w:val="26"/>
        </w:rPr>
      </w:pPr>
      <w:r>
        <w:rPr>
          <w:rFonts w:eastAsiaTheme="majorEastAsia" w:cstheme="majorBidi"/>
          <w:sz w:val="36"/>
          <w:szCs w:val="26"/>
        </w:rPr>
        <w:t xml:space="preserve">Fonctionnement Du programme </w:t>
      </w:r>
    </w:p>
    <w:p w14:paraId="5D94B4D4" w14:textId="291884A7" w:rsidR="000B7F9D" w:rsidRDefault="000B7F9D" w:rsidP="00247B90">
      <w:pPr>
        <w:pStyle w:val="Contenu"/>
        <w:jc w:val="both"/>
        <w:rPr>
          <w:rFonts w:eastAsiaTheme="majorEastAsia" w:cstheme="majorBidi"/>
          <w:sz w:val="36"/>
          <w:szCs w:val="26"/>
        </w:rPr>
      </w:pPr>
    </w:p>
    <w:p w14:paraId="2CA5B0C5" w14:textId="077FFE96" w:rsidR="00312CD6" w:rsidRDefault="00312CD6" w:rsidP="00312CD6">
      <w:pPr>
        <w:pStyle w:val="Contenu"/>
        <w:numPr>
          <w:ilvl w:val="0"/>
          <w:numId w:val="5"/>
        </w:numPr>
        <w:jc w:val="both"/>
        <w:rPr>
          <w:rFonts w:eastAsiaTheme="majorEastAsia" w:cstheme="majorBidi"/>
          <w:sz w:val="36"/>
          <w:szCs w:val="26"/>
        </w:rPr>
      </w:pPr>
      <w:r>
        <w:rPr>
          <w:rFonts w:eastAsiaTheme="majorEastAsia" w:cstheme="majorBidi"/>
          <w:sz w:val="36"/>
          <w:szCs w:val="26"/>
        </w:rPr>
        <w:lastRenderedPageBreak/>
        <w:t xml:space="preserve">Mis en Œuvre </w:t>
      </w:r>
      <w:r w:rsidR="00513791">
        <w:rPr>
          <w:rFonts w:eastAsiaTheme="majorEastAsia" w:cstheme="majorBidi"/>
          <w:sz w:val="36"/>
          <w:szCs w:val="26"/>
        </w:rPr>
        <w:t>model</w:t>
      </w:r>
      <w:r>
        <w:rPr>
          <w:rFonts w:eastAsiaTheme="majorEastAsia" w:cstheme="majorBidi"/>
          <w:sz w:val="36"/>
          <w:szCs w:val="26"/>
        </w:rPr>
        <w:t xml:space="preserve"> MVC</w:t>
      </w:r>
    </w:p>
    <w:p w14:paraId="5F159547" w14:textId="5A0CA620" w:rsidR="00312CD6" w:rsidRDefault="00312CD6" w:rsidP="00312CD6">
      <w:pPr>
        <w:pStyle w:val="Contenu"/>
        <w:jc w:val="both"/>
        <w:rPr>
          <w:rFonts w:eastAsiaTheme="majorEastAsia" w:cstheme="majorBidi"/>
          <w:sz w:val="36"/>
          <w:szCs w:val="26"/>
        </w:rPr>
      </w:pPr>
    </w:p>
    <w:p w14:paraId="32D6BABB" w14:textId="77777777" w:rsidR="00513791" w:rsidRPr="00513791" w:rsidRDefault="00513791" w:rsidP="00513791">
      <w:pPr>
        <w:pStyle w:val="Contenu"/>
        <w:jc w:val="both"/>
        <w:rPr>
          <w:bCs/>
          <w:color w:val="0F0D29" w:themeColor="text1"/>
          <w:szCs w:val="28"/>
        </w:rPr>
      </w:pPr>
      <w:r w:rsidRPr="00513791">
        <w:rPr>
          <w:bCs/>
          <w:color w:val="0F0D29" w:themeColor="text1"/>
          <w:szCs w:val="28"/>
        </w:rPr>
        <w:t>Le model MVC est une structure ou méthode de développement permettant de structurer et surtout diminuer l’ensemble des lignes de code et pages nécessaire pour le développement de notre application.</w:t>
      </w:r>
    </w:p>
    <w:p w14:paraId="72C654D9" w14:textId="77777777" w:rsidR="00513791" w:rsidRPr="00513791" w:rsidRDefault="00513791" w:rsidP="00513791">
      <w:pPr>
        <w:pStyle w:val="Contenu"/>
        <w:jc w:val="both"/>
        <w:rPr>
          <w:bCs/>
          <w:color w:val="0F0D29" w:themeColor="text1"/>
          <w:szCs w:val="28"/>
        </w:rPr>
      </w:pPr>
    </w:p>
    <w:p w14:paraId="3DB1FC86" w14:textId="77777777" w:rsidR="00513791" w:rsidRPr="00513791" w:rsidRDefault="00513791" w:rsidP="00513791">
      <w:pPr>
        <w:pStyle w:val="Contenu"/>
        <w:jc w:val="both"/>
        <w:rPr>
          <w:bCs/>
          <w:color w:val="0F0D29" w:themeColor="text1"/>
          <w:szCs w:val="28"/>
        </w:rPr>
      </w:pPr>
      <w:r w:rsidRPr="00513791">
        <w:rPr>
          <w:bCs/>
          <w:color w:val="0F0D29" w:themeColor="text1"/>
          <w:szCs w:val="28"/>
        </w:rPr>
        <w:t>Il repose sur 3 piliers à savoir :</w:t>
      </w:r>
    </w:p>
    <w:p w14:paraId="70316589" w14:textId="77777777" w:rsidR="00513791" w:rsidRPr="00513791" w:rsidRDefault="00513791" w:rsidP="00513791">
      <w:pPr>
        <w:pStyle w:val="Contenu"/>
        <w:ind w:firstLine="720"/>
        <w:jc w:val="both"/>
        <w:rPr>
          <w:bCs/>
          <w:color w:val="0F0D29" w:themeColor="text1"/>
          <w:szCs w:val="28"/>
        </w:rPr>
      </w:pPr>
      <w:r w:rsidRPr="00513791">
        <w:rPr>
          <w:bCs/>
          <w:color w:val="0F0D29" w:themeColor="text1"/>
          <w:szCs w:val="28"/>
        </w:rPr>
        <w:t xml:space="preserve">• </w:t>
      </w:r>
      <w:proofErr w:type="spellStart"/>
      <w:r w:rsidRPr="00513791">
        <w:rPr>
          <w:bCs/>
          <w:color w:val="0F0D29" w:themeColor="text1"/>
          <w:szCs w:val="28"/>
        </w:rPr>
        <w:t>Models</w:t>
      </w:r>
      <w:proofErr w:type="spellEnd"/>
      <w:r w:rsidRPr="00513791">
        <w:rPr>
          <w:bCs/>
          <w:color w:val="0F0D29" w:themeColor="text1"/>
          <w:szCs w:val="28"/>
        </w:rPr>
        <w:t xml:space="preserve"> : cette partie est destinée à la création des classes qui serviront de pont avec les tables semblable de notre base de données, servant aussi pour l’implémentation des requêtes de la dit classe ;</w:t>
      </w:r>
    </w:p>
    <w:p w14:paraId="32113633" w14:textId="77777777" w:rsidR="00513791" w:rsidRPr="00513791" w:rsidRDefault="00513791" w:rsidP="00513791">
      <w:pPr>
        <w:pStyle w:val="Contenu"/>
        <w:jc w:val="both"/>
        <w:rPr>
          <w:bCs/>
          <w:color w:val="0F0D29" w:themeColor="text1"/>
          <w:szCs w:val="28"/>
        </w:rPr>
      </w:pPr>
    </w:p>
    <w:p w14:paraId="59591F10" w14:textId="77777777" w:rsidR="00513791" w:rsidRPr="00513791" w:rsidRDefault="00513791" w:rsidP="00513791">
      <w:pPr>
        <w:pStyle w:val="Contenu"/>
        <w:ind w:firstLine="720"/>
        <w:jc w:val="both"/>
        <w:rPr>
          <w:bCs/>
          <w:color w:val="0F0D29" w:themeColor="text1"/>
          <w:szCs w:val="28"/>
        </w:rPr>
      </w:pPr>
      <w:r w:rsidRPr="00513791">
        <w:rPr>
          <w:bCs/>
          <w:color w:val="0F0D29" w:themeColor="text1"/>
          <w:szCs w:val="28"/>
        </w:rPr>
        <w:t xml:space="preserve">• </w:t>
      </w:r>
      <w:proofErr w:type="spellStart"/>
      <w:r w:rsidRPr="00513791">
        <w:rPr>
          <w:bCs/>
          <w:color w:val="0F0D29" w:themeColor="text1"/>
          <w:szCs w:val="28"/>
        </w:rPr>
        <w:t>Views</w:t>
      </w:r>
      <w:proofErr w:type="spellEnd"/>
      <w:r w:rsidRPr="00513791">
        <w:rPr>
          <w:bCs/>
          <w:color w:val="0F0D29" w:themeColor="text1"/>
          <w:szCs w:val="28"/>
        </w:rPr>
        <w:t xml:space="preserve"> : cette partie est pour regrouper l’ensemble des visuels de notre interface ici les pages html purs et celles contenants les bouts de code </w:t>
      </w:r>
      <w:proofErr w:type="spellStart"/>
      <w:r w:rsidRPr="00513791">
        <w:rPr>
          <w:bCs/>
          <w:color w:val="0F0D29" w:themeColor="text1"/>
          <w:szCs w:val="28"/>
        </w:rPr>
        <w:t>php</w:t>
      </w:r>
      <w:proofErr w:type="spellEnd"/>
      <w:r w:rsidRPr="00513791">
        <w:rPr>
          <w:bCs/>
          <w:color w:val="0F0D29" w:themeColor="text1"/>
          <w:szCs w:val="28"/>
        </w:rPr>
        <w:t xml:space="preserve"> ;</w:t>
      </w:r>
    </w:p>
    <w:p w14:paraId="4B098F2A" w14:textId="77777777" w:rsidR="00513791" w:rsidRPr="00513791" w:rsidRDefault="00513791" w:rsidP="00513791">
      <w:pPr>
        <w:pStyle w:val="Contenu"/>
        <w:jc w:val="both"/>
        <w:rPr>
          <w:bCs/>
          <w:color w:val="0F0D29" w:themeColor="text1"/>
          <w:szCs w:val="28"/>
        </w:rPr>
      </w:pPr>
    </w:p>
    <w:p w14:paraId="286B1E02" w14:textId="59F5A8BC" w:rsidR="000B7F9D" w:rsidRDefault="00513791" w:rsidP="00513791">
      <w:pPr>
        <w:pStyle w:val="Contenu"/>
        <w:ind w:firstLine="720"/>
        <w:jc w:val="both"/>
        <w:rPr>
          <w:bCs/>
          <w:color w:val="0F0D29" w:themeColor="text1"/>
          <w:szCs w:val="28"/>
        </w:rPr>
      </w:pPr>
      <w:r w:rsidRPr="00513791">
        <w:rPr>
          <w:bCs/>
          <w:color w:val="0F0D29" w:themeColor="text1"/>
          <w:szCs w:val="28"/>
        </w:rPr>
        <w:t xml:space="preserve">• </w:t>
      </w:r>
      <w:proofErr w:type="spellStart"/>
      <w:r w:rsidRPr="00513791">
        <w:rPr>
          <w:bCs/>
          <w:color w:val="0F0D29" w:themeColor="text1"/>
          <w:szCs w:val="28"/>
        </w:rPr>
        <w:t>Controlleur</w:t>
      </w:r>
      <w:proofErr w:type="spellEnd"/>
      <w:r w:rsidRPr="00513791">
        <w:rPr>
          <w:bCs/>
          <w:color w:val="0F0D29" w:themeColor="text1"/>
          <w:szCs w:val="28"/>
        </w:rPr>
        <w:t xml:space="preserve"> : Cette partie est là pour faire le lien entre le model et la </w:t>
      </w:r>
      <w:proofErr w:type="spellStart"/>
      <w:r w:rsidRPr="00513791">
        <w:rPr>
          <w:bCs/>
          <w:color w:val="0F0D29" w:themeColor="text1"/>
          <w:szCs w:val="28"/>
        </w:rPr>
        <w:t>views</w:t>
      </w:r>
      <w:proofErr w:type="spellEnd"/>
      <w:r w:rsidRPr="00513791">
        <w:rPr>
          <w:bCs/>
          <w:color w:val="0F0D29" w:themeColor="text1"/>
          <w:szCs w:val="28"/>
        </w:rPr>
        <w:t xml:space="preserve"> en appelant les différentes fonctions propres aux classes et les affichés dans les </w:t>
      </w:r>
      <w:proofErr w:type="spellStart"/>
      <w:r w:rsidRPr="00513791">
        <w:rPr>
          <w:bCs/>
          <w:color w:val="0F0D29" w:themeColor="text1"/>
          <w:szCs w:val="28"/>
        </w:rPr>
        <w:t>views</w:t>
      </w:r>
      <w:proofErr w:type="spellEnd"/>
      <w:r w:rsidRPr="00513791">
        <w:rPr>
          <w:bCs/>
          <w:color w:val="0F0D29" w:themeColor="text1"/>
          <w:szCs w:val="28"/>
        </w:rPr>
        <w:t xml:space="preserve"> correspondantes.</w:t>
      </w:r>
    </w:p>
    <w:p w14:paraId="405712DB" w14:textId="77777777" w:rsidR="00513791" w:rsidRDefault="00513791" w:rsidP="00513791">
      <w:pPr>
        <w:pStyle w:val="Contenu"/>
        <w:jc w:val="both"/>
        <w:rPr>
          <w:sz w:val="22"/>
        </w:rPr>
      </w:pPr>
    </w:p>
    <w:p w14:paraId="74537C82" w14:textId="3189A257" w:rsidR="00313A9D" w:rsidRDefault="00313A9D" w:rsidP="00313A9D">
      <w:pPr>
        <w:pStyle w:val="Titre2"/>
        <w:numPr>
          <w:ilvl w:val="0"/>
          <w:numId w:val="5"/>
        </w:numPr>
      </w:pPr>
      <w:bookmarkStart w:id="0" w:name="_Toc25446465"/>
      <w:r>
        <w:t xml:space="preserve">Les </w:t>
      </w:r>
      <w:proofErr w:type="gramStart"/>
      <w:r>
        <w:t>classes</w:t>
      </w:r>
      <w:bookmarkEnd w:id="0"/>
      <w:r>
        <w:t xml:space="preserve"> </w:t>
      </w:r>
      <w:r w:rsidR="00312CD6">
        <w:t xml:space="preserve"> et</w:t>
      </w:r>
      <w:proofErr w:type="gramEnd"/>
      <w:r w:rsidR="00312CD6">
        <w:t xml:space="preserve"> </w:t>
      </w:r>
      <w:proofErr w:type="spellStart"/>
      <w:r w:rsidR="00312CD6">
        <w:t>Controllers</w:t>
      </w:r>
      <w:proofErr w:type="spellEnd"/>
    </w:p>
    <w:p w14:paraId="0825B189" w14:textId="77777777" w:rsidR="00312CD6" w:rsidRPr="00312CD6" w:rsidRDefault="00312CD6" w:rsidP="00312CD6"/>
    <w:p w14:paraId="5DD743A5" w14:textId="77777777" w:rsidR="005207A3" w:rsidRPr="005207A3" w:rsidRDefault="005207A3" w:rsidP="005207A3"/>
    <w:p w14:paraId="48260F0D" w14:textId="5A9D8E09" w:rsidR="005207A3" w:rsidRPr="006671A2" w:rsidRDefault="005207A3" w:rsidP="005207A3">
      <w:pPr>
        <w:spacing w:after="200"/>
        <w:rPr>
          <w:i/>
          <w:iCs/>
          <w:sz w:val="22"/>
          <w:u w:val="single"/>
        </w:rPr>
      </w:pPr>
      <w:bookmarkStart w:id="1" w:name="_Toc25446466"/>
      <w:r w:rsidRPr="006671A2">
        <w:rPr>
          <w:i/>
          <w:iCs/>
          <w:sz w:val="22"/>
          <w:u w:val="single"/>
        </w:rPr>
        <w:t xml:space="preserve">Les classes : </w:t>
      </w:r>
    </w:p>
    <w:tbl>
      <w:tblPr>
        <w:tblW w:w="3103" w:type="dxa"/>
        <w:jc w:val="center"/>
        <w:tblCellMar>
          <w:left w:w="70" w:type="dxa"/>
          <w:right w:w="70" w:type="dxa"/>
        </w:tblCellMar>
        <w:tblLook w:val="04A0" w:firstRow="1" w:lastRow="0" w:firstColumn="1" w:lastColumn="0" w:noHBand="0" w:noVBand="1"/>
      </w:tblPr>
      <w:tblGrid>
        <w:gridCol w:w="3103"/>
      </w:tblGrid>
      <w:tr w:rsidR="005207A3" w:rsidRPr="000D2FEF" w14:paraId="127A2095" w14:textId="77777777" w:rsidTr="005207A3">
        <w:trPr>
          <w:trHeight w:val="291"/>
          <w:jc w:val="center"/>
        </w:trPr>
        <w:tc>
          <w:tcPr>
            <w:tcW w:w="3103" w:type="dxa"/>
            <w:tcBorders>
              <w:top w:val="single" w:sz="8" w:space="0" w:color="auto"/>
              <w:left w:val="single" w:sz="8" w:space="0" w:color="auto"/>
              <w:bottom w:val="single" w:sz="8" w:space="0" w:color="auto"/>
              <w:right w:val="single" w:sz="8" w:space="0" w:color="auto"/>
            </w:tcBorders>
            <w:shd w:val="clear" w:color="000000" w:fill="F8CBAD"/>
            <w:noWrap/>
            <w:vAlign w:val="bottom"/>
            <w:hideMark/>
          </w:tcPr>
          <w:p w14:paraId="771C446E" w14:textId="77777777" w:rsidR="005207A3" w:rsidRPr="000D2FEF" w:rsidRDefault="005207A3" w:rsidP="007C4651">
            <w:pPr>
              <w:spacing w:line="240" w:lineRule="auto"/>
              <w:jc w:val="center"/>
              <w:rPr>
                <w:rFonts w:ascii="Calibri" w:eastAsia="Times New Roman" w:hAnsi="Calibri" w:cs="Calibri"/>
                <w:b w:val="0"/>
                <w:color w:val="000000"/>
                <w:sz w:val="24"/>
                <w:szCs w:val="24"/>
                <w:lang w:eastAsia="fr-FR"/>
              </w:rPr>
            </w:pPr>
            <w:r w:rsidRPr="000D2FEF">
              <w:rPr>
                <w:rFonts w:ascii="Calibri" w:eastAsia="Times New Roman" w:hAnsi="Calibri" w:cs="Calibri"/>
                <w:b w:val="0"/>
                <w:color w:val="000000"/>
                <w:sz w:val="24"/>
                <w:szCs w:val="24"/>
                <w:lang w:eastAsia="fr-FR"/>
              </w:rPr>
              <w:t xml:space="preserve">Classes abstraites </w:t>
            </w:r>
          </w:p>
        </w:tc>
      </w:tr>
      <w:tr w:rsidR="005207A3" w:rsidRPr="000D2FEF" w14:paraId="35763677" w14:textId="77777777" w:rsidTr="005207A3">
        <w:trPr>
          <w:trHeight w:val="274"/>
          <w:jc w:val="center"/>
        </w:trPr>
        <w:tc>
          <w:tcPr>
            <w:tcW w:w="3103" w:type="dxa"/>
            <w:tcBorders>
              <w:top w:val="nil"/>
              <w:left w:val="single" w:sz="8" w:space="0" w:color="auto"/>
              <w:bottom w:val="nil"/>
              <w:right w:val="single" w:sz="8" w:space="0" w:color="auto"/>
            </w:tcBorders>
            <w:shd w:val="clear" w:color="000000" w:fill="FCE4D6"/>
            <w:noWrap/>
            <w:vAlign w:val="bottom"/>
            <w:hideMark/>
          </w:tcPr>
          <w:p w14:paraId="7240A7E7" w14:textId="7493C2F4" w:rsidR="005207A3" w:rsidRPr="000D2FEF" w:rsidRDefault="009706E2" w:rsidP="007C4651">
            <w:pPr>
              <w:spacing w:line="240" w:lineRule="auto"/>
              <w:jc w:val="center"/>
              <w:rPr>
                <w:rFonts w:ascii="Calibri" w:eastAsia="Times New Roman" w:hAnsi="Calibri" w:cs="Calibri"/>
                <w:b w:val="0"/>
                <w:color w:val="000000"/>
                <w:sz w:val="24"/>
                <w:szCs w:val="24"/>
                <w:lang w:eastAsia="fr-FR"/>
              </w:rPr>
            </w:pPr>
            <w:proofErr w:type="spellStart"/>
            <w:r>
              <w:rPr>
                <w:rFonts w:ascii="Calibri" w:eastAsia="Times New Roman" w:hAnsi="Calibri" w:cs="Calibri"/>
                <w:b w:val="0"/>
                <w:color w:val="000000"/>
                <w:sz w:val="24"/>
                <w:szCs w:val="24"/>
                <w:lang w:eastAsia="fr-FR"/>
              </w:rPr>
              <w:t>Users</w:t>
            </w:r>
            <w:proofErr w:type="spellEnd"/>
          </w:p>
        </w:tc>
      </w:tr>
      <w:tr w:rsidR="005207A3" w:rsidRPr="000D2FEF" w14:paraId="0A599A2F" w14:textId="77777777" w:rsidTr="005207A3">
        <w:trPr>
          <w:trHeight w:val="274"/>
          <w:jc w:val="center"/>
        </w:trPr>
        <w:tc>
          <w:tcPr>
            <w:tcW w:w="3103" w:type="dxa"/>
            <w:tcBorders>
              <w:top w:val="nil"/>
              <w:left w:val="single" w:sz="8" w:space="0" w:color="auto"/>
              <w:bottom w:val="nil"/>
              <w:right w:val="single" w:sz="8" w:space="0" w:color="auto"/>
            </w:tcBorders>
            <w:shd w:val="clear" w:color="000000" w:fill="FCE4D6"/>
            <w:noWrap/>
            <w:vAlign w:val="bottom"/>
            <w:hideMark/>
          </w:tcPr>
          <w:p w14:paraId="13143C4A" w14:textId="715B565B" w:rsidR="005207A3" w:rsidRPr="000D2FEF" w:rsidRDefault="009706E2" w:rsidP="007C4651">
            <w:pPr>
              <w:spacing w:line="240" w:lineRule="auto"/>
              <w:jc w:val="center"/>
              <w:rPr>
                <w:rFonts w:ascii="Calibri" w:eastAsia="Times New Roman" w:hAnsi="Calibri" w:cs="Calibri"/>
                <w:b w:val="0"/>
                <w:color w:val="000000"/>
                <w:sz w:val="24"/>
                <w:szCs w:val="24"/>
                <w:lang w:eastAsia="fr-FR"/>
              </w:rPr>
            </w:pPr>
            <w:proofErr w:type="spellStart"/>
            <w:r>
              <w:rPr>
                <w:rFonts w:ascii="Calibri" w:eastAsia="Times New Roman" w:hAnsi="Calibri" w:cs="Calibri"/>
                <w:b w:val="0"/>
                <w:color w:val="000000"/>
                <w:sz w:val="24"/>
                <w:szCs w:val="24"/>
                <w:lang w:eastAsia="fr-FR"/>
              </w:rPr>
              <w:t>Reponses</w:t>
            </w:r>
            <w:proofErr w:type="spellEnd"/>
          </w:p>
        </w:tc>
      </w:tr>
      <w:tr w:rsidR="005207A3" w:rsidRPr="000D2FEF" w14:paraId="0CD89F89" w14:textId="77777777" w:rsidTr="005E6D93">
        <w:trPr>
          <w:trHeight w:val="87"/>
          <w:jc w:val="center"/>
        </w:trPr>
        <w:tc>
          <w:tcPr>
            <w:tcW w:w="3103" w:type="dxa"/>
            <w:tcBorders>
              <w:top w:val="nil"/>
              <w:left w:val="single" w:sz="8" w:space="0" w:color="auto"/>
              <w:bottom w:val="nil"/>
              <w:right w:val="single" w:sz="8" w:space="0" w:color="auto"/>
            </w:tcBorders>
            <w:shd w:val="clear" w:color="000000" w:fill="FCE4D6"/>
            <w:noWrap/>
            <w:vAlign w:val="bottom"/>
            <w:hideMark/>
          </w:tcPr>
          <w:p w14:paraId="281FC9D7" w14:textId="77777777" w:rsidR="005207A3" w:rsidRDefault="009706E2" w:rsidP="007C4651">
            <w:pPr>
              <w:spacing w:line="240" w:lineRule="auto"/>
              <w:jc w:val="center"/>
              <w:rPr>
                <w:rFonts w:ascii="Calibri" w:eastAsia="Times New Roman" w:hAnsi="Calibri" w:cs="Calibri"/>
                <w:b w:val="0"/>
                <w:color w:val="000000"/>
                <w:sz w:val="24"/>
                <w:szCs w:val="24"/>
                <w:lang w:eastAsia="fr-FR"/>
              </w:rPr>
            </w:pPr>
            <w:r>
              <w:rPr>
                <w:rFonts w:ascii="Calibri" w:eastAsia="Times New Roman" w:hAnsi="Calibri" w:cs="Calibri"/>
                <w:b w:val="0"/>
                <w:color w:val="000000"/>
                <w:sz w:val="24"/>
                <w:szCs w:val="24"/>
                <w:lang w:eastAsia="fr-FR"/>
              </w:rPr>
              <w:t>Questions</w:t>
            </w:r>
          </w:p>
          <w:p w14:paraId="2A7CB280" w14:textId="3256EF2E" w:rsidR="009706E2" w:rsidRPr="000D2FEF" w:rsidRDefault="009706E2" w:rsidP="007C4651">
            <w:pPr>
              <w:spacing w:line="240" w:lineRule="auto"/>
              <w:jc w:val="center"/>
              <w:rPr>
                <w:rFonts w:ascii="Calibri" w:eastAsia="Times New Roman" w:hAnsi="Calibri" w:cs="Calibri"/>
                <w:b w:val="0"/>
                <w:color w:val="000000"/>
                <w:sz w:val="24"/>
                <w:szCs w:val="24"/>
                <w:lang w:eastAsia="fr-FR"/>
              </w:rPr>
            </w:pPr>
            <w:r>
              <w:rPr>
                <w:rFonts w:ascii="Calibri" w:eastAsia="Times New Roman" w:hAnsi="Calibri" w:cs="Calibri"/>
                <w:b w:val="0"/>
                <w:color w:val="000000"/>
                <w:sz w:val="24"/>
                <w:szCs w:val="24"/>
                <w:lang w:eastAsia="fr-FR"/>
              </w:rPr>
              <w:t>Parties</w:t>
            </w:r>
          </w:p>
        </w:tc>
      </w:tr>
    </w:tbl>
    <w:p w14:paraId="135C2DD1" w14:textId="77777777" w:rsidR="005207A3" w:rsidRDefault="005207A3" w:rsidP="005207A3">
      <w:pPr>
        <w:spacing w:after="200"/>
        <w:rPr>
          <w:sz w:val="22"/>
        </w:rPr>
      </w:pPr>
    </w:p>
    <w:p w14:paraId="52565C74" w14:textId="5AEB6ED4" w:rsidR="005207A3" w:rsidRPr="00312CD6" w:rsidRDefault="005207A3" w:rsidP="005207A3">
      <w:pPr>
        <w:spacing w:after="200"/>
        <w:jc w:val="both"/>
        <w:rPr>
          <w:color w:val="0F0D29" w:themeColor="text1"/>
          <w:szCs w:val="28"/>
        </w:rPr>
      </w:pPr>
      <w:r w:rsidRPr="00312CD6">
        <w:rPr>
          <w:b w:val="0"/>
          <w:bCs/>
          <w:color w:val="0F0D29" w:themeColor="text1"/>
          <w:szCs w:val="28"/>
        </w:rPr>
        <w:t xml:space="preserve">Toutes les classes citées précédemment </w:t>
      </w:r>
      <w:r w:rsidR="005E6D93" w:rsidRPr="00312CD6">
        <w:rPr>
          <w:b w:val="0"/>
          <w:bCs/>
          <w:color w:val="0F0D29" w:themeColor="text1"/>
          <w:szCs w:val="28"/>
        </w:rPr>
        <w:t xml:space="preserve">sont déclarer </w:t>
      </w:r>
      <w:r w:rsidR="009706E2" w:rsidRPr="00312CD6">
        <w:rPr>
          <w:b w:val="0"/>
          <w:bCs/>
          <w:color w:val="0F0D29" w:themeColor="text1"/>
          <w:szCs w:val="28"/>
        </w:rPr>
        <w:t xml:space="preserve">pour faire le pont avec les tables de notre base de données et être le </w:t>
      </w:r>
      <w:r w:rsidR="00312CD6" w:rsidRPr="00312CD6">
        <w:rPr>
          <w:b w:val="0"/>
          <w:bCs/>
          <w:color w:val="0F0D29" w:themeColor="text1"/>
          <w:szCs w:val="28"/>
        </w:rPr>
        <w:t>model</w:t>
      </w:r>
      <w:r w:rsidR="009706E2" w:rsidRPr="00312CD6">
        <w:rPr>
          <w:b w:val="0"/>
          <w:bCs/>
          <w:color w:val="0F0D29" w:themeColor="text1"/>
          <w:szCs w:val="28"/>
        </w:rPr>
        <w:t xml:space="preserve"> pour notre architecture MVC</w:t>
      </w:r>
      <w:r w:rsidR="005E6D93" w:rsidRPr="00312CD6">
        <w:rPr>
          <w:b w:val="0"/>
          <w:bCs/>
          <w:color w:val="0F0D29" w:themeColor="text1"/>
          <w:szCs w:val="28"/>
        </w:rPr>
        <w:t>.</w:t>
      </w:r>
    </w:p>
    <w:p w14:paraId="5625AA74" w14:textId="6FFCD8DC" w:rsidR="005207A3" w:rsidRDefault="005207A3" w:rsidP="005207A3">
      <w:pPr>
        <w:spacing w:after="200"/>
        <w:jc w:val="both"/>
        <w:rPr>
          <w:i/>
          <w:iCs/>
          <w:sz w:val="22"/>
          <w:u w:val="single"/>
        </w:rPr>
      </w:pPr>
      <w:r w:rsidRPr="009F62D8">
        <w:rPr>
          <w:i/>
          <w:iCs/>
          <w:sz w:val="22"/>
          <w:u w:val="single"/>
        </w:rPr>
        <w:t xml:space="preserve">Les </w:t>
      </w:r>
      <w:proofErr w:type="spellStart"/>
      <w:r w:rsidRPr="009F62D8">
        <w:rPr>
          <w:i/>
          <w:iCs/>
          <w:sz w:val="22"/>
          <w:u w:val="single"/>
        </w:rPr>
        <w:t>c</w:t>
      </w:r>
      <w:r w:rsidR="00312CD6">
        <w:rPr>
          <w:i/>
          <w:iCs/>
          <w:sz w:val="22"/>
          <w:u w:val="single"/>
        </w:rPr>
        <w:t>ontroleurs</w:t>
      </w:r>
      <w:proofErr w:type="spellEnd"/>
      <w:r w:rsidRPr="009F62D8">
        <w:rPr>
          <w:i/>
          <w:iCs/>
          <w:sz w:val="22"/>
          <w:u w:val="single"/>
        </w:rPr>
        <w:t xml:space="preserve"> : </w:t>
      </w:r>
    </w:p>
    <w:tbl>
      <w:tblPr>
        <w:tblW w:w="3041" w:type="dxa"/>
        <w:jc w:val="center"/>
        <w:tblCellMar>
          <w:left w:w="70" w:type="dxa"/>
          <w:right w:w="70" w:type="dxa"/>
        </w:tblCellMar>
        <w:tblLook w:val="04A0" w:firstRow="1" w:lastRow="0" w:firstColumn="1" w:lastColumn="0" w:noHBand="0" w:noVBand="1"/>
      </w:tblPr>
      <w:tblGrid>
        <w:gridCol w:w="3041"/>
      </w:tblGrid>
      <w:tr w:rsidR="005207A3" w:rsidRPr="002968B0" w14:paraId="38C26657" w14:textId="77777777" w:rsidTr="00F87AA1">
        <w:trPr>
          <w:trHeight w:val="420"/>
          <w:jc w:val="center"/>
        </w:trPr>
        <w:tc>
          <w:tcPr>
            <w:tcW w:w="3041" w:type="dxa"/>
            <w:tcBorders>
              <w:top w:val="single" w:sz="8" w:space="0" w:color="auto"/>
              <w:left w:val="single" w:sz="8" w:space="0" w:color="auto"/>
              <w:bottom w:val="single" w:sz="8" w:space="0" w:color="auto"/>
              <w:right w:val="single" w:sz="8" w:space="0" w:color="auto"/>
            </w:tcBorders>
            <w:shd w:val="clear" w:color="000000" w:fill="F8CBAD"/>
            <w:noWrap/>
            <w:vAlign w:val="bottom"/>
            <w:hideMark/>
          </w:tcPr>
          <w:p w14:paraId="7E08F596" w14:textId="1D84E5AA" w:rsidR="005207A3" w:rsidRPr="002968B0" w:rsidRDefault="005207A3" w:rsidP="007C4651">
            <w:pPr>
              <w:spacing w:line="240" w:lineRule="auto"/>
              <w:jc w:val="center"/>
              <w:rPr>
                <w:rFonts w:ascii="Calibri" w:eastAsia="Times New Roman" w:hAnsi="Calibri" w:cs="Calibri"/>
                <w:b w:val="0"/>
                <w:color w:val="000000"/>
                <w:sz w:val="24"/>
                <w:szCs w:val="24"/>
                <w:lang w:eastAsia="fr-FR"/>
              </w:rPr>
            </w:pPr>
            <w:proofErr w:type="spellStart"/>
            <w:r w:rsidRPr="002968B0">
              <w:rPr>
                <w:rFonts w:ascii="Calibri" w:eastAsia="Times New Roman" w:hAnsi="Calibri" w:cs="Calibri"/>
                <w:b w:val="0"/>
                <w:color w:val="000000"/>
                <w:sz w:val="24"/>
                <w:szCs w:val="24"/>
                <w:lang w:eastAsia="fr-FR"/>
              </w:rPr>
              <w:t>C</w:t>
            </w:r>
            <w:r w:rsidR="00312CD6">
              <w:rPr>
                <w:rFonts w:ascii="Calibri" w:eastAsia="Times New Roman" w:hAnsi="Calibri" w:cs="Calibri"/>
                <w:b w:val="0"/>
                <w:color w:val="000000"/>
                <w:sz w:val="24"/>
                <w:szCs w:val="24"/>
                <w:lang w:eastAsia="fr-FR"/>
              </w:rPr>
              <w:t>ontrolleurs</w:t>
            </w:r>
            <w:proofErr w:type="spellEnd"/>
          </w:p>
        </w:tc>
      </w:tr>
      <w:tr w:rsidR="005207A3" w:rsidRPr="002968B0" w14:paraId="5BA8C555" w14:textId="77777777" w:rsidTr="00F87AA1">
        <w:trPr>
          <w:trHeight w:val="420"/>
          <w:jc w:val="center"/>
        </w:trPr>
        <w:tc>
          <w:tcPr>
            <w:tcW w:w="3041" w:type="dxa"/>
            <w:tcBorders>
              <w:top w:val="nil"/>
              <w:left w:val="single" w:sz="8" w:space="0" w:color="auto"/>
              <w:bottom w:val="single" w:sz="8" w:space="0" w:color="auto"/>
              <w:right w:val="single" w:sz="8" w:space="0" w:color="auto"/>
            </w:tcBorders>
            <w:shd w:val="clear" w:color="000000" w:fill="FCE4D6"/>
            <w:noWrap/>
            <w:vAlign w:val="bottom"/>
            <w:hideMark/>
          </w:tcPr>
          <w:p w14:paraId="33F6BEC6" w14:textId="1F273D8D" w:rsidR="00F87AA1" w:rsidRDefault="00312CD6" w:rsidP="00F87AA1">
            <w:pPr>
              <w:spacing w:line="240" w:lineRule="auto"/>
              <w:jc w:val="center"/>
              <w:rPr>
                <w:rFonts w:ascii="Calibri" w:eastAsia="Times New Roman" w:hAnsi="Calibri" w:cs="Calibri"/>
                <w:b w:val="0"/>
                <w:color w:val="000000"/>
                <w:sz w:val="24"/>
                <w:szCs w:val="24"/>
                <w:lang w:eastAsia="fr-FR"/>
              </w:rPr>
            </w:pPr>
            <w:proofErr w:type="spellStart"/>
            <w:r>
              <w:rPr>
                <w:rFonts w:ascii="Calibri" w:eastAsia="Times New Roman" w:hAnsi="Calibri" w:cs="Calibri"/>
                <w:b w:val="0"/>
                <w:color w:val="000000"/>
                <w:sz w:val="24"/>
                <w:szCs w:val="24"/>
                <w:lang w:eastAsia="fr-FR"/>
              </w:rPr>
              <w:t>Users_controller</w:t>
            </w:r>
            <w:proofErr w:type="spellEnd"/>
          </w:p>
          <w:p w14:paraId="7433AF1D" w14:textId="7DD1EF55" w:rsidR="00312CD6" w:rsidRDefault="00312CD6" w:rsidP="00312CD6">
            <w:pPr>
              <w:spacing w:line="240" w:lineRule="auto"/>
              <w:jc w:val="center"/>
              <w:rPr>
                <w:rFonts w:ascii="Consolas" w:eastAsiaTheme="minorHAnsi" w:hAnsi="Consolas" w:cs="Consolas"/>
                <w:b w:val="0"/>
                <w:color w:val="000000"/>
                <w:sz w:val="20"/>
                <w:szCs w:val="20"/>
                <w:shd w:val="clear" w:color="auto" w:fill="D4D4D4"/>
              </w:rPr>
            </w:pPr>
            <w:proofErr w:type="spellStart"/>
            <w:r>
              <w:rPr>
                <w:rFonts w:ascii="Consolas" w:eastAsiaTheme="minorHAnsi" w:hAnsi="Consolas" w:cs="Consolas"/>
                <w:b w:val="0"/>
                <w:color w:val="000000"/>
                <w:sz w:val="20"/>
                <w:szCs w:val="20"/>
                <w:shd w:val="clear" w:color="auto" w:fill="D4D4D4"/>
              </w:rPr>
              <w:t>Partie_controller</w:t>
            </w:r>
            <w:proofErr w:type="spellEnd"/>
          </w:p>
          <w:p w14:paraId="136888D4" w14:textId="69AD9B4A" w:rsidR="00F87AA1" w:rsidRDefault="00312CD6" w:rsidP="007C4651">
            <w:pPr>
              <w:spacing w:line="240" w:lineRule="auto"/>
              <w:jc w:val="center"/>
              <w:rPr>
                <w:rFonts w:ascii="Consolas" w:eastAsiaTheme="minorHAnsi" w:hAnsi="Consolas" w:cs="Consolas"/>
                <w:b w:val="0"/>
                <w:color w:val="000000"/>
                <w:sz w:val="20"/>
                <w:szCs w:val="20"/>
                <w:shd w:val="clear" w:color="auto" w:fill="D4D4D4"/>
              </w:rPr>
            </w:pPr>
            <w:proofErr w:type="spellStart"/>
            <w:r>
              <w:rPr>
                <w:rFonts w:ascii="Consolas" w:eastAsiaTheme="minorHAnsi" w:hAnsi="Consolas" w:cs="Consolas"/>
                <w:b w:val="0"/>
                <w:color w:val="000000"/>
                <w:sz w:val="20"/>
                <w:szCs w:val="20"/>
                <w:shd w:val="clear" w:color="auto" w:fill="D4D4D4"/>
              </w:rPr>
              <w:lastRenderedPageBreak/>
              <w:t>Page_controller</w:t>
            </w:r>
            <w:proofErr w:type="spellEnd"/>
          </w:p>
          <w:p w14:paraId="442B5753" w14:textId="226ED239" w:rsidR="00312CD6" w:rsidRDefault="00312CD6" w:rsidP="007C4651">
            <w:pPr>
              <w:spacing w:line="240" w:lineRule="auto"/>
              <w:jc w:val="center"/>
              <w:rPr>
                <w:rFonts w:ascii="Consolas" w:eastAsiaTheme="minorHAnsi" w:hAnsi="Consolas" w:cs="Consolas"/>
                <w:b w:val="0"/>
                <w:color w:val="000000"/>
                <w:sz w:val="20"/>
                <w:szCs w:val="20"/>
                <w:shd w:val="clear" w:color="auto" w:fill="D4D4D4"/>
              </w:rPr>
            </w:pPr>
            <w:proofErr w:type="spellStart"/>
            <w:r>
              <w:rPr>
                <w:rFonts w:ascii="Consolas" w:eastAsiaTheme="minorHAnsi" w:hAnsi="Consolas" w:cs="Consolas"/>
                <w:b w:val="0"/>
                <w:color w:val="000000"/>
                <w:sz w:val="20"/>
                <w:szCs w:val="20"/>
                <w:shd w:val="clear" w:color="auto" w:fill="D4D4D4"/>
              </w:rPr>
              <w:t>Admin_controller</w:t>
            </w:r>
            <w:proofErr w:type="spellEnd"/>
          </w:p>
          <w:p w14:paraId="5EEA4011" w14:textId="70BCCA79" w:rsidR="00F87AA1" w:rsidRPr="002968B0" w:rsidRDefault="00F87AA1" w:rsidP="007C4651">
            <w:pPr>
              <w:spacing w:line="240" w:lineRule="auto"/>
              <w:jc w:val="center"/>
              <w:rPr>
                <w:rFonts w:ascii="Calibri" w:eastAsia="Times New Roman" w:hAnsi="Calibri" w:cs="Calibri"/>
                <w:b w:val="0"/>
                <w:color w:val="000000"/>
                <w:sz w:val="24"/>
                <w:szCs w:val="24"/>
                <w:lang w:eastAsia="fr-FR"/>
              </w:rPr>
            </w:pPr>
          </w:p>
        </w:tc>
      </w:tr>
    </w:tbl>
    <w:p w14:paraId="74A74310" w14:textId="77777777" w:rsidR="005207A3" w:rsidRDefault="005207A3" w:rsidP="005207A3">
      <w:pPr>
        <w:spacing w:after="200"/>
        <w:jc w:val="both"/>
        <w:rPr>
          <w:b w:val="0"/>
          <w:bCs/>
          <w:sz w:val="22"/>
        </w:rPr>
      </w:pPr>
    </w:p>
    <w:p w14:paraId="4FC4C050" w14:textId="72086C0A" w:rsidR="005207A3" w:rsidRPr="005E6D93" w:rsidRDefault="00316275" w:rsidP="005207A3">
      <w:pPr>
        <w:spacing w:after="200"/>
        <w:jc w:val="both"/>
        <w:rPr>
          <w:b w:val="0"/>
          <w:bCs/>
          <w:color w:val="0F0D29" w:themeColor="text1"/>
          <w:sz w:val="22"/>
        </w:rPr>
      </w:pPr>
      <w:r w:rsidRPr="005E6D93">
        <w:rPr>
          <w:b w:val="0"/>
          <w:bCs/>
          <w:color w:val="0F0D29" w:themeColor="text1"/>
          <w:sz w:val="22"/>
        </w:rPr>
        <w:t>Ce</w:t>
      </w:r>
      <w:r>
        <w:rPr>
          <w:b w:val="0"/>
          <w:bCs/>
          <w:color w:val="0F0D29" w:themeColor="text1"/>
          <w:sz w:val="22"/>
        </w:rPr>
        <w:t>s</w:t>
      </w:r>
      <w:r w:rsidRPr="005E6D93">
        <w:rPr>
          <w:b w:val="0"/>
          <w:bCs/>
          <w:color w:val="0F0D29" w:themeColor="text1"/>
          <w:sz w:val="22"/>
        </w:rPr>
        <w:t xml:space="preserve"> classes</w:t>
      </w:r>
      <w:r w:rsidR="005207A3" w:rsidRPr="005E6D93">
        <w:rPr>
          <w:b w:val="0"/>
          <w:bCs/>
          <w:color w:val="0F0D29" w:themeColor="text1"/>
          <w:sz w:val="22"/>
        </w:rPr>
        <w:t xml:space="preserve"> contien</w:t>
      </w:r>
      <w:r>
        <w:rPr>
          <w:b w:val="0"/>
          <w:bCs/>
          <w:color w:val="0F0D29" w:themeColor="text1"/>
          <w:sz w:val="22"/>
        </w:rPr>
        <w:t>nent</w:t>
      </w:r>
      <w:r w:rsidR="005207A3" w:rsidRPr="005E6D93">
        <w:rPr>
          <w:b w:val="0"/>
          <w:bCs/>
          <w:color w:val="0F0D29" w:themeColor="text1"/>
          <w:sz w:val="22"/>
        </w:rPr>
        <w:t xml:space="preserve"> les </w:t>
      </w:r>
      <w:r w:rsidR="00312CD6" w:rsidRPr="005E6D93">
        <w:rPr>
          <w:b w:val="0"/>
          <w:bCs/>
          <w:color w:val="0F0D29" w:themeColor="text1"/>
          <w:sz w:val="22"/>
        </w:rPr>
        <w:t>diffé</w:t>
      </w:r>
      <w:r w:rsidR="00312CD6">
        <w:rPr>
          <w:b w:val="0"/>
          <w:bCs/>
          <w:color w:val="0F0D29" w:themeColor="text1"/>
          <w:sz w:val="22"/>
        </w:rPr>
        <w:t>r</w:t>
      </w:r>
      <w:r w:rsidR="00312CD6" w:rsidRPr="005E6D93">
        <w:rPr>
          <w:b w:val="0"/>
          <w:bCs/>
          <w:color w:val="0F0D29" w:themeColor="text1"/>
          <w:sz w:val="22"/>
        </w:rPr>
        <w:t>ent</w:t>
      </w:r>
      <w:r w:rsidR="00312CD6">
        <w:rPr>
          <w:b w:val="0"/>
          <w:bCs/>
          <w:color w:val="0F0D29" w:themeColor="text1"/>
          <w:sz w:val="22"/>
        </w:rPr>
        <w:t xml:space="preserve">s contrôleurs pour notre </w:t>
      </w:r>
      <w:proofErr w:type="spellStart"/>
      <w:r w:rsidR="00312CD6">
        <w:rPr>
          <w:b w:val="0"/>
          <w:bCs/>
          <w:color w:val="0F0D29" w:themeColor="text1"/>
          <w:sz w:val="22"/>
        </w:rPr>
        <w:t>models</w:t>
      </w:r>
      <w:proofErr w:type="spellEnd"/>
      <w:r w:rsidR="00312CD6">
        <w:rPr>
          <w:b w:val="0"/>
          <w:bCs/>
          <w:color w:val="0F0D29" w:themeColor="text1"/>
          <w:sz w:val="22"/>
        </w:rPr>
        <w:t xml:space="preserve"> </w:t>
      </w:r>
      <w:proofErr w:type="spellStart"/>
      <w:r w:rsidR="00312CD6">
        <w:rPr>
          <w:b w:val="0"/>
          <w:bCs/>
          <w:color w:val="0F0D29" w:themeColor="text1"/>
          <w:sz w:val="22"/>
        </w:rPr>
        <w:t>mvc</w:t>
      </w:r>
      <w:proofErr w:type="spellEnd"/>
      <w:r w:rsidR="005E6D93">
        <w:rPr>
          <w:b w:val="0"/>
          <w:bCs/>
          <w:color w:val="0F0D29" w:themeColor="text1"/>
          <w:sz w:val="22"/>
        </w:rPr>
        <w:t>.</w:t>
      </w:r>
    </w:p>
    <w:p w14:paraId="0D518EE1" w14:textId="77777777" w:rsidR="005207A3" w:rsidRDefault="005207A3" w:rsidP="005207A3">
      <w:pPr>
        <w:spacing w:after="200"/>
        <w:jc w:val="both"/>
        <w:rPr>
          <w:sz w:val="22"/>
        </w:rPr>
      </w:pPr>
    </w:p>
    <w:p w14:paraId="0CE2F946" w14:textId="77777777" w:rsidR="005207A3" w:rsidRPr="00C70E17" w:rsidRDefault="005207A3" w:rsidP="005207A3">
      <w:pPr>
        <w:spacing w:after="200"/>
        <w:jc w:val="both"/>
        <w:rPr>
          <w:b w:val="0"/>
          <w:bCs/>
          <w:sz w:val="22"/>
        </w:rPr>
      </w:pPr>
    </w:p>
    <w:bookmarkEnd w:id="1"/>
    <w:p w14:paraId="45E2F309" w14:textId="40C82AAD" w:rsidR="00E17691" w:rsidRDefault="00E17691" w:rsidP="00221CD7">
      <w:pPr>
        <w:pStyle w:val="Titre1"/>
        <w:rPr>
          <w:lang w:bidi="fr-FR"/>
        </w:rPr>
      </w:pPr>
      <w:r w:rsidRPr="00E31AFF">
        <w:rPr>
          <w:color w:val="0F0D29" w:themeColor="text1"/>
          <w:highlight w:val="lightGray"/>
        </w:rPr>
        <w:t>Difficultés ressenties</w:t>
      </w:r>
    </w:p>
    <w:p w14:paraId="3D1A8F33" w14:textId="77777777" w:rsidR="00E17691" w:rsidRDefault="00E17691" w:rsidP="00221CD7">
      <w:pPr>
        <w:pStyle w:val="Titre1"/>
        <w:rPr>
          <w:lang w:bidi="fr-FR"/>
        </w:rPr>
      </w:pPr>
    </w:p>
    <w:p w14:paraId="7590DB17" w14:textId="4705EF4A" w:rsidR="00E31AFF" w:rsidRPr="00E31AFF" w:rsidRDefault="00E31AFF" w:rsidP="00E31AFF">
      <w:pPr>
        <w:pStyle w:val="Paragraphedeliste"/>
        <w:numPr>
          <w:ilvl w:val="0"/>
          <w:numId w:val="10"/>
        </w:numPr>
        <w:tabs>
          <w:tab w:val="left" w:pos="1512"/>
        </w:tabs>
        <w:spacing w:line="240" w:lineRule="auto"/>
        <w:rPr>
          <w:rFonts w:eastAsiaTheme="minorHAnsi"/>
          <w:b w:val="0"/>
          <w:color w:val="013A57" w:themeColor="accent1" w:themeShade="BF"/>
          <w:sz w:val="32"/>
          <w:szCs w:val="32"/>
          <w:u w:val="single"/>
        </w:rPr>
      </w:pPr>
      <w:r w:rsidRPr="00E31AFF">
        <w:rPr>
          <w:b w:val="0"/>
          <w:color w:val="013A57" w:themeColor="accent1" w:themeShade="BF"/>
          <w:sz w:val="32"/>
          <w:szCs w:val="32"/>
          <w:u w:val="single"/>
        </w:rPr>
        <w:t>Les difficultés rencontrées</w:t>
      </w:r>
    </w:p>
    <w:p w14:paraId="73958161" w14:textId="77777777" w:rsidR="00090993" w:rsidRDefault="00090993" w:rsidP="00090993">
      <w:pPr>
        <w:tabs>
          <w:tab w:val="left" w:pos="1512"/>
        </w:tabs>
        <w:rPr>
          <w:b w:val="0"/>
          <w:color w:val="013A57" w:themeColor="accent1" w:themeShade="BF"/>
          <w:sz w:val="32"/>
          <w:szCs w:val="32"/>
          <w:u w:val="single"/>
        </w:rPr>
      </w:pPr>
    </w:p>
    <w:p w14:paraId="7A8121AB" w14:textId="77777777" w:rsidR="00F025AA" w:rsidRPr="00F025AA" w:rsidRDefault="00F025AA" w:rsidP="00F025AA">
      <w:pPr>
        <w:tabs>
          <w:tab w:val="left" w:pos="1512"/>
        </w:tabs>
        <w:rPr>
          <w:b w:val="0"/>
          <w:color w:val="0F0D29" w:themeColor="text1"/>
          <w:sz w:val="24"/>
          <w:szCs w:val="24"/>
        </w:rPr>
      </w:pPr>
      <w:r w:rsidRPr="00F025AA">
        <w:rPr>
          <w:b w:val="0"/>
          <w:color w:val="0F0D29" w:themeColor="text1"/>
          <w:sz w:val="24"/>
          <w:szCs w:val="24"/>
        </w:rPr>
        <w:t xml:space="preserve">La première fut dans la compréhension du sujet proposé et une barre de menu de jeu complet pour expérimenter les différents rôles et l’interaction de notre jeu. </w:t>
      </w:r>
    </w:p>
    <w:p w14:paraId="46F59694" w14:textId="77777777" w:rsidR="00F025AA" w:rsidRPr="00F025AA" w:rsidRDefault="00F025AA" w:rsidP="00F025AA">
      <w:pPr>
        <w:tabs>
          <w:tab w:val="left" w:pos="1512"/>
        </w:tabs>
        <w:rPr>
          <w:b w:val="0"/>
          <w:color w:val="0F0D29" w:themeColor="text1"/>
          <w:sz w:val="24"/>
          <w:szCs w:val="24"/>
        </w:rPr>
      </w:pPr>
    </w:p>
    <w:p w14:paraId="569E968A" w14:textId="77777777" w:rsidR="00F025AA" w:rsidRPr="00F025AA" w:rsidRDefault="00F025AA" w:rsidP="00F025AA">
      <w:pPr>
        <w:tabs>
          <w:tab w:val="left" w:pos="1512"/>
        </w:tabs>
        <w:rPr>
          <w:b w:val="0"/>
          <w:color w:val="0F0D29" w:themeColor="text1"/>
          <w:sz w:val="24"/>
          <w:szCs w:val="24"/>
        </w:rPr>
      </w:pPr>
      <w:r w:rsidRPr="00F025AA">
        <w:rPr>
          <w:b w:val="0"/>
          <w:color w:val="0F0D29" w:themeColor="text1"/>
          <w:sz w:val="24"/>
          <w:szCs w:val="24"/>
        </w:rPr>
        <w:t>Puis c’est posé la question de l’utilisation et du maniement du type de question en fonction du mode d’affichage, c’est-à-dire définir une question et ses réponses en fonction du type de visuel désiré (</w:t>
      </w:r>
      <w:proofErr w:type="spellStart"/>
      <w:r w:rsidRPr="00F025AA">
        <w:rPr>
          <w:b w:val="0"/>
          <w:color w:val="0F0D29" w:themeColor="text1"/>
          <w:sz w:val="24"/>
          <w:szCs w:val="24"/>
        </w:rPr>
        <w:t>Boutton</w:t>
      </w:r>
      <w:proofErr w:type="spellEnd"/>
      <w:r w:rsidRPr="00F025AA">
        <w:rPr>
          <w:b w:val="0"/>
          <w:color w:val="0F0D29" w:themeColor="text1"/>
          <w:sz w:val="24"/>
          <w:szCs w:val="24"/>
        </w:rPr>
        <w:t xml:space="preserve"> radio, </w:t>
      </w:r>
      <w:proofErr w:type="spellStart"/>
      <w:r w:rsidRPr="00F025AA">
        <w:rPr>
          <w:b w:val="0"/>
          <w:color w:val="0F0D29" w:themeColor="text1"/>
          <w:sz w:val="24"/>
          <w:szCs w:val="24"/>
        </w:rPr>
        <w:t>array</w:t>
      </w:r>
      <w:proofErr w:type="spellEnd"/>
      <w:r w:rsidRPr="00F025AA">
        <w:rPr>
          <w:b w:val="0"/>
          <w:color w:val="0F0D29" w:themeColor="text1"/>
          <w:sz w:val="24"/>
          <w:szCs w:val="24"/>
        </w:rPr>
        <w:t xml:space="preserve"> </w:t>
      </w:r>
      <w:proofErr w:type="spellStart"/>
      <w:r w:rsidRPr="00F025AA">
        <w:rPr>
          <w:b w:val="0"/>
          <w:color w:val="0F0D29" w:themeColor="text1"/>
          <w:sz w:val="24"/>
          <w:szCs w:val="24"/>
        </w:rPr>
        <w:t>list</w:t>
      </w:r>
      <w:proofErr w:type="spellEnd"/>
      <w:proofErr w:type="gramStart"/>
      <w:r w:rsidRPr="00F025AA">
        <w:rPr>
          <w:b w:val="0"/>
          <w:color w:val="0F0D29" w:themeColor="text1"/>
          <w:sz w:val="24"/>
          <w:szCs w:val="24"/>
        </w:rPr>
        <w:t xml:space="preserve"> ….</w:t>
      </w:r>
      <w:proofErr w:type="gramEnd"/>
      <w:r w:rsidRPr="00F025AA">
        <w:rPr>
          <w:b w:val="0"/>
          <w:color w:val="0F0D29" w:themeColor="text1"/>
          <w:sz w:val="24"/>
          <w:szCs w:val="24"/>
        </w:rPr>
        <w:t xml:space="preserve"> ).</w:t>
      </w:r>
    </w:p>
    <w:p w14:paraId="1D01FFC1" w14:textId="77777777" w:rsidR="00F025AA" w:rsidRPr="00F025AA" w:rsidRDefault="00F025AA" w:rsidP="00F025AA">
      <w:pPr>
        <w:tabs>
          <w:tab w:val="left" w:pos="1512"/>
        </w:tabs>
        <w:rPr>
          <w:b w:val="0"/>
          <w:color w:val="0F0D29" w:themeColor="text1"/>
          <w:sz w:val="24"/>
          <w:szCs w:val="24"/>
        </w:rPr>
      </w:pPr>
    </w:p>
    <w:p w14:paraId="70BD5DDC" w14:textId="77777777" w:rsidR="00F025AA" w:rsidRPr="00F025AA" w:rsidRDefault="00F025AA" w:rsidP="00F025AA">
      <w:pPr>
        <w:tabs>
          <w:tab w:val="left" w:pos="1512"/>
        </w:tabs>
        <w:rPr>
          <w:b w:val="0"/>
          <w:color w:val="0F0D29" w:themeColor="text1"/>
          <w:sz w:val="24"/>
          <w:szCs w:val="24"/>
        </w:rPr>
      </w:pPr>
      <w:r w:rsidRPr="00F025AA">
        <w:rPr>
          <w:b w:val="0"/>
          <w:color w:val="0F0D29" w:themeColor="text1"/>
          <w:sz w:val="24"/>
          <w:szCs w:val="24"/>
        </w:rPr>
        <w:t xml:space="preserve">Ainsi que le but et déroulement des parties, ici, il était question de l’affichage </w:t>
      </w:r>
      <w:proofErr w:type="gramStart"/>
      <w:r w:rsidRPr="00F025AA">
        <w:rPr>
          <w:b w:val="0"/>
          <w:color w:val="0F0D29" w:themeColor="text1"/>
          <w:sz w:val="24"/>
          <w:szCs w:val="24"/>
        </w:rPr>
        <w:t>des question</w:t>
      </w:r>
      <w:proofErr w:type="gramEnd"/>
      <w:r w:rsidRPr="00F025AA">
        <w:rPr>
          <w:b w:val="0"/>
          <w:color w:val="0F0D29" w:themeColor="text1"/>
          <w:sz w:val="24"/>
          <w:szCs w:val="24"/>
        </w:rPr>
        <w:t xml:space="preserve"> et des réponses envoyés par le joueur pour lui montrer si oui ou non ses réponses sont correctes.</w:t>
      </w:r>
    </w:p>
    <w:p w14:paraId="2BC6BD74" w14:textId="77777777" w:rsidR="00F025AA" w:rsidRPr="00F025AA" w:rsidRDefault="00F025AA" w:rsidP="00F025AA">
      <w:pPr>
        <w:tabs>
          <w:tab w:val="left" w:pos="1512"/>
        </w:tabs>
        <w:rPr>
          <w:b w:val="0"/>
          <w:color w:val="0F0D29" w:themeColor="text1"/>
          <w:sz w:val="24"/>
          <w:szCs w:val="24"/>
        </w:rPr>
      </w:pPr>
    </w:p>
    <w:p w14:paraId="025EE0CA" w14:textId="77777777" w:rsidR="00F025AA" w:rsidRPr="00F025AA" w:rsidRDefault="00F025AA" w:rsidP="00F025AA">
      <w:pPr>
        <w:tabs>
          <w:tab w:val="left" w:pos="1512"/>
        </w:tabs>
        <w:rPr>
          <w:b w:val="0"/>
          <w:color w:val="0F0D29" w:themeColor="text1"/>
          <w:sz w:val="24"/>
          <w:szCs w:val="24"/>
        </w:rPr>
      </w:pPr>
      <w:r w:rsidRPr="00F025AA">
        <w:rPr>
          <w:b w:val="0"/>
          <w:color w:val="0F0D29" w:themeColor="text1"/>
          <w:sz w:val="24"/>
          <w:szCs w:val="24"/>
        </w:rPr>
        <w:t xml:space="preserve">Mais un ressenti de frustration qui est celui de la non mis en place d’un </w:t>
      </w:r>
      <w:proofErr w:type="spellStart"/>
      <w:r w:rsidRPr="00F025AA">
        <w:rPr>
          <w:b w:val="0"/>
          <w:color w:val="0F0D29" w:themeColor="text1"/>
          <w:sz w:val="24"/>
          <w:szCs w:val="24"/>
        </w:rPr>
        <w:t>timer</w:t>
      </w:r>
      <w:proofErr w:type="spellEnd"/>
      <w:r w:rsidRPr="00F025AA">
        <w:rPr>
          <w:b w:val="0"/>
          <w:color w:val="0F0D29" w:themeColor="text1"/>
          <w:sz w:val="24"/>
          <w:szCs w:val="24"/>
        </w:rPr>
        <w:t xml:space="preserve"> de contrôle du jeu ainsi que d’une meilleure ergonomie pour notre site avec une meilleure utilisation du JS.</w:t>
      </w:r>
    </w:p>
    <w:p w14:paraId="0CE24A1A" w14:textId="77777777" w:rsidR="00F025AA" w:rsidRPr="00F025AA" w:rsidRDefault="00F025AA" w:rsidP="00F025AA">
      <w:pPr>
        <w:tabs>
          <w:tab w:val="left" w:pos="1512"/>
        </w:tabs>
        <w:rPr>
          <w:b w:val="0"/>
          <w:color w:val="0F0D29" w:themeColor="text1"/>
          <w:sz w:val="24"/>
          <w:szCs w:val="24"/>
        </w:rPr>
      </w:pPr>
    </w:p>
    <w:p w14:paraId="692405F7" w14:textId="60417B12" w:rsidR="00316275" w:rsidRDefault="00F025AA" w:rsidP="00F025AA">
      <w:pPr>
        <w:tabs>
          <w:tab w:val="left" w:pos="1512"/>
        </w:tabs>
        <w:rPr>
          <w:b w:val="0"/>
          <w:color w:val="013A57" w:themeColor="accent1" w:themeShade="BF"/>
          <w:sz w:val="32"/>
          <w:szCs w:val="32"/>
          <w:u w:val="single"/>
        </w:rPr>
      </w:pPr>
      <w:r w:rsidRPr="00F025AA">
        <w:rPr>
          <w:b w:val="0"/>
          <w:color w:val="0F0D29" w:themeColor="text1"/>
          <w:sz w:val="24"/>
          <w:szCs w:val="24"/>
        </w:rPr>
        <w:t>Globalement pour le travail effectuer vis-à-vis des fonctionnalités demandées nous notons notre rendement sur 7.5 pour le rendu final du projet.</w:t>
      </w:r>
    </w:p>
    <w:p w14:paraId="531E13F2" w14:textId="77777777" w:rsidR="00316275" w:rsidRDefault="00316275" w:rsidP="00090993">
      <w:pPr>
        <w:tabs>
          <w:tab w:val="left" w:pos="1512"/>
        </w:tabs>
        <w:rPr>
          <w:b w:val="0"/>
          <w:color w:val="013A57" w:themeColor="accent1" w:themeShade="BF"/>
          <w:sz w:val="32"/>
          <w:szCs w:val="32"/>
          <w:u w:val="single"/>
        </w:rPr>
      </w:pPr>
    </w:p>
    <w:p w14:paraId="2B4942D2" w14:textId="77777777" w:rsidR="00090993" w:rsidRDefault="00090993" w:rsidP="00090993">
      <w:pPr>
        <w:tabs>
          <w:tab w:val="left" w:pos="1512"/>
        </w:tabs>
        <w:rPr>
          <w:b w:val="0"/>
          <w:color w:val="013A57" w:themeColor="accent1" w:themeShade="BF"/>
          <w:sz w:val="32"/>
          <w:szCs w:val="32"/>
          <w:u w:val="single"/>
        </w:rPr>
      </w:pPr>
    </w:p>
    <w:p w14:paraId="34953EA4" w14:textId="77777777" w:rsidR="00090993" w:rsidRDefault="00090993" w:rsidP="00E31AFF">
      <w:pPr>
        <w:pStyle w:val="Paragraphedeliste"/>
        <w:numPr>
          <w:ilvl w:val="0"/>
          <w:numId w:val="10"/>
        </w:numPr>
        <w:tabs>
          <w:tab w:val="left" w:pos="1512"/>
        </w:tabs>
        <w:spacing w:line="240" w:lineRule="auto"/>
        <w:rPr>
          <w:b w:val="0"/>
          <w:color w:val="013A57" w:themeColor="accent1" w:themeShade="BF"/>
          <w:sz w:val="32"/>
          <w:szCs w:val="32"/>
          <w:u w:val="single"/>
        </w:rPr>
      </w:pPr>
      <w:r>
        <w:rPr>
          <w:b w:val="0"/>
          <w:color w:val="013A57" w:themeColor="accent1" w:themeShade="BF"/>
          <w:sz w:val="32"/>
          <w:szCs w:val="32"/>
          <w:u w:val="single"/>
        </w:rPr>
        <w:t>Conclusion et ressenti</w:t>
      </w:r>
    </w:p>
    <w:p w14:paraId="5C90F6F0" w14:textId="77777777" w:rsidR="00090993" w:rsidRDefault="00090993" w:rsidP="00090993">
      <w:pPr>
        <w:tabs>
          <w:tab w:val="left" w:pos="1512"/>
        </w:tabs>
        <w:rPr>
          <w:b w:val="0"/>
          <w:color w:val="0F0D29" w:themeColor="text1"/>
          <w:sz w:val="32"/>
          <w:szCs w:val="32"/>
        </w:rPr>
      </w:pPr>
    </w:p>
    <w:p w14:paraId="23614E39" w14:textId="1D99D4CA" w:rsidR="00090993" w:rsidRDefault="007512A4" w:rsidP="00090993">
      <w:pPr>
        <w:tabs>
          <w:tab w:val="left" w:pos="1512"/>
        </w:tabs>
        <w:rPr>
          <w:color w:val="0F0D29" w:themeColor="text1"/>
          <w:sz w:val="32"/>
          <w:szCs w:val="32"/>
        </w:rPr>
      </w:pPr>
      <w:r w:rsidRPr="007512A4">
        <w:rPr>
          <w:b w:val="0"/>
          <w:bCs/>
          <w:color w:val="0F0D29" w:themeColor="text1"/>
          <w:sz w:val="24"/>
          <w:szCs w:val="24"/>
        </w:rPr>
        <w:t xml:space="preserve">Pour conclure, nous avons démarré ce projet de programmation </w:t>
      </w:r>
      <w:proofErr w:type="gramStart"/>
      <w:r w:rsidR="00715DB4">
        <w:rPr>
          <w:b w:val="0"/>
          <w:bCs/>
          <w:color w:val="0F0D29" w:themeColor="text1"/>
          <w:sz w:val="24"/>
          <w:szCs w:val="24"/>
        </w:rPr>
        <w:t xml:space="preserve">web </w:t>
      </w:r>
      <w:r w:rsidRPr="007512A4">
        <w:rPr>
          <w:b w:val="0"/>
          <w:bCs/>
          <w:color w:val="0F0D29" w:themeColor="text1"/>
          <w:sz w:val="24"/>
          <w:szCs w:val="24"/>
        </w:rPr>
        <w:t xml:space="preserve"> en</w:t>
      </w:r>
      <w:proofErr w:type="gramEnd"/>
      <w:r w:rsidRPr="007512A4">
        <w:rPr>
          <w:b w:val="0"/>
          <w:bCs/>
          <w:color w:val="0F0D29" w:themeColor="text1"/>
          <w:sz w:val="24"/>
          <w:szCs w:val="24"/>
        </w:rPr>
        <w:t xml:space="preserve"> tant que des amateurs de programmation. Mais lors de ce projet, nous avons pu mettre en pratique nos connaissances théoriques et pratiques d</w:t>
      </w:r>
      <w:r w:rsidR="00715DB4">
        <w:rPr>
          <w:b w:val="0"/>
          <w:bCs/>
          <w:color w:val="0F0D29" w:themeColor="text1"/>
          <w:sz w:val="24"/>
          <w:szCs w:val="24"/>
        </w:rPr>
        <w:t>es logiciels web</w:t>
      </w:r>
      <w:r w:rsidRPr="007512A4">
        <w:rPr>
          <w:b w:val="0"/>
          <w:bCs/>
          <w:color w:val="0F0D29" w:themeColor="text1"/>
          <w:sz w:val="24"/>
          <w:szCs w:val="24"/>
        </w:rPr>
        <w:t xml:space="preserve"> que nous avions appris durant les premiers moi de ce semestre, tout en étant confronter aux difficultés réelles de la programmation</w:t>
      </w:r>
      <w:r w:rsidR="00715DB4">
        <w:rPr>
          <w:b w:val="0"/>
          <w:bCs/>
          <w:color w:val="0F0D29" w:themeColor="text1"/>
          <w:sz w:val="24"/>
          <w:szCs w:val="24"/>
        </w:rPr>
        <w:t xml:space="preserve"> en html et</w:t>
      </w:r>
      <w:r w:rsidRPr="007512A4">
        <w:rPr>
          <w:b w:val="0"/>
          <w:bCs/>
          <w:color w:val="0F0D29" w:themeColor="text1"/>
          <w:sz w:val="24"/>
          <w:szCs w:val="24"/>
        </w:rPr>
        <w:t xml:space="preserve"> </w:t>
      </w:r>
      <w:proofErr w:type="spellStart"/>
      <w:r w:rsidR="00715DB4">
        <w:rPr>
          <w:b w:val="0"/>
          <w:bCs/>
          <w:color w:val="0F0D29" w:themeColor="text1"/>
          <w:sz w:val="24"/>
          <w:szCs w:val="24"/>
        </w:rPr>
        <w:t>Php</w:t>
      </w:r>
      <w:proofErr w:type="spellEnd"/>
      <w:r w:rsidRPr="007512A4">
        <w:rPr>
          <w:b w:val="0"/>
          <w:bCs/>
          <w:color w:val="0F0D29" w:themeColor="text1"/>
          <w:sz w:val="24"/>
          <w:szCs w:val="24"/>
        </w:rPr>
        <w:t xml:space="preserve">. Après notre rapide intégration dans ce cours, nous avons eu l’occasion de réaliser plusieurs recherches Sur Internet, notamment sur les classes, </w:t>
      </w:r>
      <w:r w:rsidR="00E34B39">
        <w:rPr>
          <w:b w:val="0"/>
          <w:bCs/>
          <w:color w:val="0F0D29" w:themeColor="text1"/>
          <w:sz w:val="24"/>
          <w:szCs w:val="24"/>
        </w:rPr>
        <w:t>le model MVC</w:t>
      </w:r>
      <w:r w:rsidRPr="007512A4">
        <w:rPr>
          <w:b w:val="0"/>
          <w:bCs/>
          <w:color w:val="0F0D29" w:themeColor="text1"/>
          <w:sz w:val="24"/>
          <w:szCs w:val="24"/>
        </w:rPr>
        <w:t xml:space="preserve"> et autres. Ce projet a été enrichissant pour nous, </w:t>
      </w:r>
      <w:r w:rsidRPr="007512A4">
        <w:rPr>
          <w:b w:val="0"/>
          <w:bCs/>
          <w:color w:val="0F0D29" w:themeColor="text1"/>
          <w:sz w:val="24"/>
          <w:szCs w:val="24"/>
        </w:rPr>
        <w:lastRenderedPageBreak/>
        <w:t xml:space="preserve">car il nous a permis de découvrir davantage certaines fonctionnalités du </w:t>
      </w:r>
      <w:proofErr w:type="spellStart"/>
      <w:r w:rsidRPr="007512A4">
        <w:rPr>
          <w:b w:val="0"/>
          <w:bCs/>
          <w:color w:val="0F0D29" w:themeColor="text1"/>
          <w:sz w:val="24"/>
          <w:szCs w:val="24"/>
        </w:rPr>
        <w:t>language</w:t>
      </w:r>
      <w:proofErr w:type="spellEnd"/>
      <w:r w:rsidRPr="007512A4">
        <w:rPr>
          <w:b w:val="0"/>
          <w:bCs/>
          <w:color w:val="0F0D29" w:themeColor="text1"/>
          <w:sz w:val="24"/>
          <w:szCs w:val="24"/>
        </w:rPr>
        <w:t xml:space="preserve"> </w:t>
      </w:r>
      <w:proofErr w:type="spellStart"/>
      <w:r w:rsidR="00E34B39">
        <w:rPr>
          <w:b w:val="0"/>
          <w:bCs/>
          <w:color w:val="0F0D29" w:themeColor="text1"/>
          <w:sz w:val="24"/>
          <w:szCs w:val="24"/>
        </w:rPr>
        <w:t>php</w:t>
      </w:r>
      <w:proofErr w:type="spellEnd"/>
      <w:r w:rsidRPr="007512A4">
        <w:rPr>
          <w:b w:val="0"/>
          <w:bCs/>
          <w:color w:val="0F0D29" w:themeColor="text1"/>
          <w:sz w:val="24"/>
          <w:szCs w:val="24"/>
        </w:rPr>
        <w:t xml:space="preserve"> et d’y faire face concrètement aux différents enjeux à travers nos erreurs, bugs et recherches. Malgré le temps très cours qui nous a été donner, nous avons pu réaliser une application </w:t>
      </w:r>
      <w:r w:rsidR="00E34B39">
        <w:rPr>
          <w:b w:val="0"/>
          <w:bCs/>
          <w:color w:val="0F0D29" w:themeColor="text1"/>
          <w:sz w:val="24"/>
          <w:szCs w:val="24"/>
        </w:rPr>
        <w:t>web</w:t>
      </w:r>
      <w:r w:rsidRPr="007512A4">
        <w:rPr>
          <w:b w:val="0"/>
          <w:bCs/>
          <w:color w:val="0F0D29" w:themeColor="text1"/>
          <w:sz w:val="24"/>
          <w:szCs w:val="24"/>
        </w:rPr>
        <w:t xml:space="preserve"> fonctionnelle, et nous en sommes content du travail que nous avions fournis et NOUS VOUS DISONS MERCI POUR CE PROJET.</w:t>
      </w:r>
    </w:p>
    <w:p w14:paraId="6702A078" w14:textId="77777777" w:rsidR="00090993" w:rsidRDefault="00090993" w:rsidP="00090993">
      <w:pPr>
        <w:tabs>
          <w:tab w:val="left" w:pos="1512"/>
        </w:tabs>
        <w:rPr>
          <w:color w:val="0F0D29" w:themeColor="text1"/>
          <w:sz w:val="32"/>
          <w:szCs w:val="32"/>
        </w:rPr>
      </w:pPr>
    </w:p>
    <w:p w14:paraId="479BDD23" w14:textId="77777777" w:rsidR="00090993" w:rsidRPr="00090993" w:rsidRDefault="00090993" w:rsidP="00090993"/>
    <w:sectPr w:rsidR="00090993" w:rsidRPr="00090993"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F3263" w14:textId="77777777" w:rsidR="002E3218" w:rsidRDefault="002E3218">
      <w:r>
        <w:separator/>
      </w:r>
    </w:p>
    <w:p w14:paraId="585CD216" w14:textId="77777777" w:rsidR="002E3218" w:rsidRDefault="002E3218"/>
  </w:endnote>
  <w:endnote w:type="continuationSeparator" w:id="0">
    <w:p w14:paraId="6BE60AE0" w14:textId="77777777" w:rsidR="002E3218" w:rsidRDefault="002E3218">
      <w:r>
        <w:continuationSeparator/>
      </w:r>
    </w:p>
    <w:p w14:paraId="733C27E3" w14:textId="77777777" w:rsidR="002E3218" w:rsidRDefault="002E3218"/>
  </w:endnote>
  <w:endnote w:type="continuationNotice" w:id="1">
    <w:p w14:paraId="6EB3A914" w14:textId="77777777" w:rsidR="002E3218" w:rsidRDefault="002E321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194395"/>
      <w:docPartObj>
        <w:docPartGallery w:val="Page Numbers (Bottom of Page)"/>
        <w:docPartUnique/>
      </w:docPartObj>
    </w:sdtPr>
    <w:sdtEndPr>
      <w:rPr>
        <w:noProof/>
      </w:rPr>
    </w:sdtEndPr>
    <w:sdtContent>
      <w:p w14:paraId="2C884237" w14:textId="77777777" w:rsidR="007C4651" w:rsidRDefault="007C4651">
        <w:pPr>
          <w:pStyle w:val="Pieddepage"/>
          <w:jc w:val="center"/>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p>
    </w:sdtContent>
  </w:sdt>
  <w:p w14:paraId="0261156C" w14:textId="119A9499" w:rsidR="007C4651" w:rsidRDefault="007C4651">
    <w:pPr>
      <w:pStyle w:val="Pieddepage"/>
    </w:pPr>
    <w:r>
      <w:t>NYOTUE Delano</w:t>
    </w:r>
    <w:r w:rsidR="00F87AA1">
      <w:t xml:space="preserve"> </w:t>
    </w:r>
  </w:p>
  <w:p w14:paraId="01BDA5E8" w14:textId="77777777" w:rsidR="007C4651" w:rsidRDefault="007C46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3784D" w14:textId="77777777" w:rsidR="002E3218" w:rsidRDefault="002E3218">
      <w:r>
        <w:separator/>
      </w:r>
    </w:p>
    <w:p w14:paraId="5ECAEC4D" w14:textId="77777777" w:rsidR="002E3218" w:rsidRDefault="002E3218"/>
  </w:footnote>
  <w:footnote w:type="continuationSeparator" w:id="0">
    <w:p w14:paraId="645D33D1" w14:textId="77777777" w:rsidR="002E3218" w:rsidRDefault="002E3218">
      <w:r>
        <w:continuationSeparator/>
      </w:r>
    </w:p>
    <w:p w14:paraId="6699CCB0" w14:textId="77777777" w:rsidR="002E3218" w:rsidRDefault="002E3218"/>
  </w:footnote>
  <w:footnote w:type="continuationNotice" w:id="1">
    <w:p w14:paraId="1CE3BAF0" w14:textId="77777777" w:rsidR="002E3218" w:rsidRDefault="002E321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7C4651" w14:paraId="0957D070" w14:textId="77777777" w:rsidTr="00360494">
      <w:trPr>
        <w:trHeight w:val="978"/>
      </w:trPr>
      <w:tc>
        <w:tcPr>
          <w:tcW w:w="10035" w:type="dxa"/>
          <w:tcBorders>
            <w:top w:val="nil"/>
            <w:left w:val="nil"/>
            <w:bottom w:val="single" w:sz="36" w:space="0" w:color="34ABA2" w:themeColor="accent3"/>
            <w:right w:val="nil"/>
          </w:tcBorders>
        </w:tcPr>
        <w:p w14:paraId="658062B6" w14:textId="77777777" w:rsidR="007C4651" w:rsidRDefault="007C4651">
          <w:pPr>
            <w:pStyle w:val="En-tte"/>
          </w:pPr>
        </w:p>
      </w:tc>
    </w:tr>
  </w:tbl>
  <w:p w14:paraId="08E416E2" w14:textId="77777777" w:rsidR="007C4651" w:rsidRDefault="007C4651"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4193"/>
    <w:multiLevelType w:val="hybridMultilevel"/>
    <w:tmpl w:val="C99AA6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52DED"/>
    <w:multiLevelType w:val="hybridMultilevel"/>
    <w:tmpl w:val="FCE6BF6C"/>
    <w:lvl w:ilvl="0" w:tplc="70E8F70A">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2544B17"/>
    <w:multiLevelType w:val="hybridMultilevel"/>
    <w:tmpl w:val="B0CE4C8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8691B1D"/>
    <w:multiLevelType w:val="hybridMultilevel"/>
    <w:tmpl w:val="F0082634"/>
    <w:lvl w:ilvl="0" w:tplc="284E97CC">
      <w:start w:val="1"/>
      <w:numFmt w:val="bullet"/>
      <w:lvlText w:val=""/>
      <w:lvlJc w:val="left"/>
      <w:pPr>
        <w:ind w:left="720" w:hanging="360"/>
      </w:pPr>
      <w:rPr>
        <w:rFonts w:ascii="Symbol" w:eastAsiaTheme="minorEastAsia" w:hAnsi="Symbol"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7924FB"/>
    <w:multiLevelType w:val="hybridMultilevel"/>
    <w:tmpl w:val="020CF564"/>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2866BB1"/>
    <w:multiLevelType w:val="hybridMultilevel"/>
    <w:tmpl w:val="893EA49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3156E96"/>
    <w:multiLevelType w:val="hybridMultilevel"/>
    <w:tmpl w:val="89A0447A"/>
    <w:lvl w:ilvl="0" w:tplc="6C44F98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9A51F2"/>
    <w:multiLevelType w:val="hybridMultilevel"/>
    <w:tmpl w:val="32369D54"/>
    <w:lvl w:ilvl="0" w:tplc="7C9A8EBC">
      <w:numFmt w:val="bullet"/>
      <w:lvlText w:val="-"/>
      <w:lvlJc w:val="left"/>
      <w:pPr>
        <w:ind w:left="1800" w:hanging="360"/>
      </w:pPr>
      <w:rPr>
        <w:rFonts w:ascii="Calibri" w:eastAsiaTheme="minorEastAsia" w:hAnsi="Calibri" w:cs="Calibri"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41DC4582"/>
    <w:multiLevelType w:val="hybridMultilevel"/>
    <w:tmpl w:val="B0CE4C8E"/>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2C96337"/>
    <w:multiLevelType w:val="hybridMultilevel"/>
    <w:tmpl w:val="B40018D8"/>
    <w:lvl w:ilvl="0" w:tplc="E04C8236">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9B97869"/>
    <w:multiLevelType w:val="hybridMultilevel"/>
    <w:tmpl w:val="8EAABD3A"/>
    <w:lvl w:ilvl="0" w:tplc="E58847D8">
      <w:start w:val="1"/>
      <w:numFmt w:val="upperRoman"/>
      <w:lvlText w:val="%1."/>
      <w:lvlJc w:val="left"/>
      <w:pPr>
        <w:ind w:left="1440" w:hanging="720"/>
      </w:pPr>
      <w:rPr>
        <w:rFonts w:eastAsiaTheme="minorEastAs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6CF0920"/>
    <w:multiLevelType w:val="hybridMultilevel"/>
    <w:tmpl w:val="F99C84F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A565113"/>
    <w:multiLevelType w:val="hybridMultilevel"/>
    <w:tmpl w:val="C99AA6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BDF36B4"/>
    <w:multiLevelType w:val="hybridMultilevel"/>
    <w:tmpl w:val="BB2CF72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9E429A4"/>
    <w:multiLevelType w:val="hybridMultilevel"/>
    <w:tmpl w:val="11AC5212"/>
    <w:lvl w:ilvl="0" w:tplc="25CC6AAE">
      <w:start w:val="3"/>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FED32DC"/>
    <w:multiLevelType w:val="hybridMultilevel"/>
    <w:tmpl w:val="A49A3556"/>
    <w:lvl w:ilvl="0" w:tplc="4136017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812F06"/>
    <w:multiLevelType w:val="hybridMultilevel"/>
    <w:tmpl w:val="6E3675BA"/>
    <w:lvl w:ilvl="0" w:tplc="AFFCFD0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5"/>
  </w:num>
  <w:num w:numId="6">
    <w:abstractNumId w:val="8"/>
  </w:num>
  <w:num w:numId="7">
    <w:abstractNumId w:val="13"/>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12"/>
  </w:num>
  <w:num w:numId="13">
    <w:abstractNumId w:val="9"/>
  </w:num>
  <w:num w:numId="14">
    <w:abstractNumId w:val="15"/>
  </w:num>
  <w:num w:numId="15">
    <w:abstractNumId w:val="6"/>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BF"/>
    <w:rsid w:val="000058D8"/>
    <w:rsid w:val="00011142"/>
    <w:rsid w:val="0002482E"/>
    <w:rsid w:val="00050324"/>
    <w:rsid w:val="00055B3A"/>
    <w:rsid w:val="0006563D"/>
    <w:rsid w:val="0008388D"/>
    <w:rsid w:val="0008414E"/>
    <w:rsid w:val="00090993"/>
    <w:rsid w:val="000A0150"/>
    <w:rsid w:val="000B7F9D"/>
    <w:rsid w:val="000C131A"/>
    <w:rsid w:val="000D2FEF"/>
    <w:rsid w:val="000D41FA"/>
    <w:rsid w:val="000D6B7E"/>
    <w:rsid w:val="000E63C9"/>
    <w:rsid w:val="000E6483"/>
    <w:rsid w:val="000F0152"/>
    <w:rsid w:val="001055A9"/>
    <w:rsid w:val="00130E9D"/>
    <w:rsid w:val="001412A3"/>
    <w:rsid w:val="00143D41"/>
    <w:rsid w:val="001450D0"/>
    <w:rsid w:val="00150A6D"/>
    <w:rsid w:val="00153E9C"/>
    <w:rsid w:val="00160FED"/>
    <w:rsid w:val="00166FE5"/>
    <w:rsid w:val="00185B35"/>
    <w:rsid w:val="00192A4F"/>
    <w:rsid w:val="0019312F"/>
    <w:rsid w:val="0019445C"/>
    <w:rsid w:val="001B015D"/>
    <w:rsid w:val="001B7C5B"/>
    <w:rsid w:val="001C6B4F"/>
    <w:rsid w:val="001F2BC8"/>
    <w:rsid w:val="001F5F6B"/>
    <w:rsid w:val="0021698C"/>
    <w:rsid w:val="00221CD7"/>
    <w:rsid w:val="00224A4C"/>
    <w:rsid w:val="00236ECE"/>
    <w:rsid w:val="00243EBC"/>
    <w:rsid w:val="00246A35"/>
    <w:rsid w:val="00247B90"/>
    <w:rsid w:val="00270C80"/>
    <w:rsid w:val="00273C63"/>
    <w:rsid w:val="00284348"/>
    <w:rsid w:val="002968B0"/>
    <w:rsid w:val="002C3D0B"/>
    <w:rsid w:val="002E3218"/>
    <w:rsid w:val="002E6AE0"/>
    <w:rsid w:val="002F51F5"/>
    <w:rsid w:val="003004F8"/>
    <w:rsid w:val="00302ADD"/>
    <w:rsid w:val="00312137"/>
    <w:rsid w:val="00312CD6"/>
    <w:rsid w:val="00313A9D"/>
    <w:rsid w:val="00313AB1"/>
    <w:rsid w:val="00316275"/>
    <w:rsid w:val="0032664A"/>
    <w:rsid w:val="00330359"/>
    <w:rsid w:val="003313A4"/>
    <w:rsid w:val="00334F9B"/>
    <w:rsid w:val="00336F6F"/>
    <w:rsid w:val="0033762F"/>
    <w:rsid w:val="00357D7F"/>
    <w:rsid w:val="00360494"/>
    <w:rsid w:val="003652E1"/>
    <w:rsid w:val="00366C7E"/>
    <w:rsid w:val="00367850"/>
    <w:rsid w:val="00370577"/>
    <w:rsid w:val="00384EA3"/>
    <w:rsid w:val="00390377"/>
    <w:rsid w:val="003A39A1"/>
    <w:rsid w:val="003A715C"/>
    <w:rsid w:val="003B5740"/>
    <w:rsid w:val="003C2191"/>
    <w:rsid w:val="003D361E"/>
    <w:rsid w:val="003D3863"/>
    <w:rsid w:val="003F09BF"/>
    <w:rsid w:val="003F1799"/>
    <w:rsid w:val="0040382E"/>
    <w:rsid w:val="004110DE"/>
    <w:rsid w:val="0041667B"/>
    <w:rsid w:val="00434ADB"/>
    <w:rsid w:val="0044085A"/>
    <w:rsid w:val="004614D7"/>
    <w:rsid w:val="00463D4D"/>
    <w:rsid w:val="0048755C"/>
    <w:rsid w:val="0049380D"/>
    <w:rsid w:val="004B21A5"/>
    <w:rsid w:val="004C0C42"/>
    <w:rsid w:val="0050071B"/>
    <w:rsid w:val="005037F0"/>
    <w:rsid w:val="00513791"/>
    <w:rsid w:val="00516A86"/>
    <w:rsid w:val="005207A3"/>
    <w:rsid w:val="005275F6"/>
    <w:rsid w:val="00532541"/>
    <w:rsid w:val="005428A0"/>
    <w:rsid w:val="00551F50"/>
    <w:rsid w:val="00572102"/>
    <w:rsid w:val="0057237A"/>
    <w:rsid w:val="00575C5E"/>
    <w:rsid w:val="005972E5"/>
    <w:rsid w:val="005B2381"/>
    <w:rsid w:val="005C0749"/>
    <w:rsid w:val="005E11F7"/>
    <w:rsid w:val="005E6D93"/>
    <w:rsid w:val="005F1BB0"/>
    <w:rsid w:val="00606616"/>
    <w:rsid w:val="00616AF0"/>
    <w:rsid w:val="006526B0"/>
    <w:rsid w:val="00656C4D"/>
    <w:rsid w:val="006642DA"/>
    <w:rsid w:val="006671A2"/>
    <w:rsid w:val="006713DE"/>
    <w:rsid w:val="00682E89"/>
    <w:rsid w:val="006969D2"/>
    <w:rsid w:val="006A7E9B"/>
    <w:rsid w:val="006C2A49"/>
    <w:rsid w:val="006D3B79"/>
    <w:rsid w:val="006E5716"/>
    <w:rsid w:val="006F6D3A"/>
    <w:rsid w:val="006F6D7A"/>
    <w:rsid w:val="00710995"/>
    <w:rsid w:val="00715DB4"/>
    <w:rsid w:val="007302B3"/>
    <w:rsid w:val="00730733"/>
    <w:rsid w:val="00730855"/>
    <w:rsid w:val="00730E3A"/>
    <w:rsid w:val="00736AAF"/>
    <w:rsid w:val="00740182"/>
    <w:rsid w:val="007512A4"/>
    <w:rsid w:val="0075319B"/>
    <w:rsid w:val="007566EB"/>
    <w:rsid w:val="0075789C"/>
    <w:rsid w:val="00765B2A"/>
    <w:rsid w:val="00783A34"/>
    <w:rsid w:val="00787E2B"/>
    <w:rsid w:val="00793599"/>
    <w:rsid w:val="007A01A0"/>
    <w:rsid w:val="007A7A43"/>
    <w:rsid w:val="007C4651"/>
    <w:rsid w:val="007C6B52"/>
    <w:rsid w:val="007C6BFF"/>
    <w:rsid w:val="007C7A6E"/>
    <w:rsid w:val="007D16C5"/>
    <w:rsid w:val="00807AC8"/>
    <w:rsid w:val="008104CE"/>
    <w:rsid w:val="00812AF7"/>
    <w:rsid w:val="008345D5"/>
    <w:rsid w:val="00837BC6"/>
    <w:rsid w:val="008417F7"/>
    <w:rsid w:val="00861164"/>
    <w:rsid w:val="00862FE4"/>
    <w:rsid w:val="0086389A"/>
    <w:rsid w:val="00871B65"/>
    <w:rsid w:val="0087605E"/>
    <w:rsid w:val="00880F33"/>
    <w:rsid w:val="008B1FEE"/>
    <w:rsid w:val="008D31CA"/>
    <w:rsid w:val="008D5AB9"/>
    <w:rsid w:val="008E39C1"/>
    <w:rsid w:val="008E4EB0"/>
    <w:rsid w:val="00903C32"/>
    <w:rsid w:val="0091275B"/>
    <w:rsid w:val="009127EA"/>
    <w:rsid w:val="00914AA2"/>
    <w:rsid w:val="00916B16"/>
    <w:rsid w:val="009173B9"/>
    <w:rsid w:val="0093335D"/>
    <w:rsid w:val="0093613E"/>
    <w:rsid w:val="00943026"/>
    <w:rsid w:val="009458A6"/>
    <w:rsid w:val="0096178D"/>
    <w:rsid w:val="00961BB9"/>
    <w:rsid w:val="00966B81"/>
    <w:rsid w:val="009706E2"/>
    <w:rsid w:val="00974991"/>
    <w:rsid w:val="00976762"/>
    <w:rsid w:val="00980F7D"/>
    <w:rsid w:val="009A49F4"/>
    <w:rsid w:val="009A5616"/>
    <w:rsid w:val="009A75C5"/>
    <w:rsid w:val="009B4E56"/>
    <w:rsid w:val="009C7720"/>
    <w:rsid w:val="009E18F9"/>
    <w:rsid w:val="009F62D8"/>
    <w:rsid w:val="009F6CC8"/>
    <w:rsid w:val="009F7816"/>
    <w:rsid w:val="00A22742"/>
    <w:rsid w:val="00A23AFA"/>
    <w:rsid w:val="00A31B3E"/>
    <w:rsid w:val="00A5231F"/>
    <w:rsid w:val="00A532F3"/>
    <w:rsid w:val="00A61747"/>
    <w:rsid w:val="00A83419"/>
    <w:rsid w:val="00A8489E"/>
    <w:rsid w:val="00A974F1"/>
    <w:rsid w:val="00AA53E8"/>
    <w:rsid w:val="00AB02A7"/>
    <w:rsid w:val="00AC02F9"/>
    <w:rsid w:val="00AC29F3"/>
    <w:rsid w:val="00AD1969"/>
    <w:rsid w:val="00B01EF5"/>
    <w:rsid w:val="00B07823"/>
    <w:rsid w:val="00B1208A"/>
    <w:rsid w:val="00B231E5"/>
    <w:rsid w:val="00B25E7D"/>
    <w:rsid w:val="00B25ED3"/>
    <w:rsid w:val="00B265D8"/>
    <w:rsid w:val="00B34039"/>
    <w:rsid w:val="00B3427F"/>
    <w:rsid w:val="00B46AC0"/>
    <w:rsid w:val="00B51781"/>
    <w:rsid w:val="00B52E1D"/>
    <w:rsid w:val="00B70D66"/>
    <w:rsid w:val="00B771F8"/>
    <w:rsid w:val="00BB0331"/>
    <w:rsid w:val="00BC3D55"/>
    <w:rsid w:val="00BC730C"/>
    <w:rsid w:val="00BD4468"/>
    <w:rsid w:val="00BE1D2F"/>
    <w:rsid w:val="00BF0FE7"/>
    <w:rsid w:val="00BF5345"/>
    <w:rsid w:val="00C02B87"/>
    <w:rsid w:val="00C05F3D"/>
    <w:rsid w:val="00C4086D"/>
    <w:rsid w:val="00C70E17"/>
    <w:rsid w:val="00C86E7C"/>
    <w:rsid w:val="00C96327"/>
    <w:rsid w:val="00CA1896"/>
    <w:rsid w:val="00CA2621"/>
    <w:rsid w:val="00CA4A8D"/>
    <w:rsid w:val="00CB5B28"/>
    <w:rsid w:val="00CD2F7F"/>
    <w:rsid w:val="00CE00B7"/>
    <w:rsid w:val="00CF5371"/>
    <w:rsid w:val="00D0323A"/>
    <w:rsid w:val="00D0559F"/>
    <w:rsid w:val="00D077E9"/>
    <w:rsid w:val="00D16272"/>
    <w:rsid w:val="00D2190A"/>
    <w:rsid w:val="00D336EB"/>
    <w:rsid w:val="00D355D2"/>
    <w:rsid w:val="00D42CB7"/>
    <w:rsid w:val="00D5413D"/>
    <w:rsid w:val="00D570A9"/>
    <w:rsid w:val="00D65085"/>
    <w:rsid w:val="00D70D02"/>
    <w:rsid w:val="00D75F8F"/>
    <w:rsid w:val="00D770C7"/>
    <w:rsid w:val="00D84556"/>
    <w:rsid w:val="00D86945"/>
    <w:rsid w:val="00D90290"/>
    <w:rsid w:val="00D96224"/>
    <w:rsid w:val="00D97486"/>
    <w:rsid w:val="00DD0F91"/>
    <w:rsid w:val="00DD152F"/>
    <w:rsid w:val="00DD42DD"/>
    <w:rsid w:val="00DD54A7"/>
    <w:rsid w:val="00DE213F"/>
    <w:rsid w:val="00DF027C"/>
    <w:rsid w:val="00DF2B37"/>
    <w:rsid w:val="00DF5058"/>
    <w:rsid w:val="00E00A32"/>
    <w:rsid w:val="00E16849"/>
    <w:rsid w:val="00E17691"/>
    <w:rsid w:val="00E22ACD"/>
    <w:rsid w:val="00E31AFF"/>
    <w:rsid w:val="00E34B39"/>
    <w:rsid w:val="00E40C11"/>
    <w:rsid w:val="00E50CB9"/>
    <w:rsid w:val="00E510BE"/>
    <w:rsid w:val="00E57EAA"/>
    <w:rsid w:val="00E620B0"/>
    <w:rsid w:val="00E81B40"/>
    <w:rsid w:val="00E95694"/>
    <w:rsid w:val="00EB5996"/>
    <w:rsid w:val="00EC41F5"/>
    <w:rsid w:val="00EE0F77"/>
    <w:rsid w:val="00EE5751"/>
    <w:rsid w:val="00EE5CFA"/>
    <w:rsid w:val="00EF555B"/>
    <w:rsid w:val="00F025AA"/>
    <w:rsid w:val="00F027BB"/>
    <w:rsid w:val="00F11DCF"/>
    <w:rsid w:val="00F162EA"/>
    <w:rsid w:val="00F31683"/>
    <w:rsid w:val="00F3514B"/>
    <w:rsid w:val="00F44888"/>
    <w:rsid w:val="00F52D27"/>
    <w:rsid w:val="00F61935"/>
    <w:rsid w:val="00F72636"/>
    <w:rsid w:val="00F83527"/>
    <w:rsid w:val="00F87761"/>
    <w:rsid w:val="00F87AA1"/>
    <w:rsid w:val="00F92329"/>
    <w:rsid w:val="00F93761"/>
    <w:rsid w:val="00FB26E1"/>
    <w:rsid w:val="00FC5C51"/>
    <w:rsid w:val="00FD42E7"/>
    <w:rsid w:val="00FD583F"/>
    <w:rsid w:val="00FD7488"/>
    <w:rsid w:val="00FE0766"/>
    <w:rsid w:val="00FE50BE"/>
    <w:rsid w:val="00FF16B4"/>
    <w:rsid w:val="00FF4596"/>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436BD"/>
  <w15:docId w15:val="{291AF94D-0584-2B4C-8360-68F19958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CD6"/>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table" w:customStyle="1" w:styleId="TableGrid">
    <w:name w:val="TableGrid"/>
    <w:rsid w:val="00EE5CFA"/>
    <w:pPr>
      <w:spacing w:after="0" w:line="240" w:lineRule="auto"/>
    </w:pPr>
    <w:rPr>
      <w:rFonts w:eastAsiaTheme="minorEastAsia"/>
      <w:lang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976762"/>
    <w:rPr>
      <w:color w:val="3592CF" w:themeColor="hyperlink"/>
      <w:u w:val="single"/>
    </w:rPr>
  </w:style>
  <w:style w:type="character" w:styleId="Mentionnonrsolue">
    <w:name w:val="Unresolved Mention"/>
    <w:basedOn w:val="Policepardfaut"/>
    <w:uiPriority w:val="99"/>
    <w:semiHidden/>
    <w:unhideWhenUsed/>
    <w:rsid w:val="00976762"/>
    <w:rPr>
      <w:color w:val="605E5C"/>
      <w:shd w:val="clear" w:color="auto" w:fill="E1DFDD"/>
    </w:rPr>
  </w:style>
  <w:style w:type="paragraph" w:styleId="Rvision">
    <w:name w:val="Revision"/>
    <w:hidden/>
    <w:uiPriority w:val="99"/>
    <w:semiHidden/>
    <w:rsid w:val="008104CE"/>
    <w:pPr>
      <w:spacing w:after="0" w:line="240" w:lineRule="auto"/>
    </w:pPr>
    <w:rPr>
      <w:rFonts w:eastAsiaTheme="minorEastAsia"/>
      <w:b/>
      <w:color w:val="082A75" w:themeColor="text2"/>
      <w:sz w:val="28"/>
      <w:szCs w:val="22"/>
    </w:rPr>
  </w:style>
  <w:style w:type="paragraph" w:styleId="Paragraphedeliste">
    <w:name w:val="List Paragraph"/>
    <w:basedOn w:val="Normal"/>
    <w:uiPriority w:val="34"/>
    <w:unhideWhenUsed/>
    <w:qFormat/>
    <w:rsid w:val="00A974F1"/>
    <w:pPr>
      <w:ind w:left="720"/>
      <w:contextualSpacing/>
    </w:pPr>
  </w:style>
  <w:style w:type="paragraph" w:styleId="En-ttedetabledesmatires">
    <w:name w:val="TOC Heading"/>
    <w:basedOn w:val="Titre1"/>
    <w:next w:val="Normal"/>
    <w:uiPriority w:val="39"/>
    <w:unhideWhenUsed/>
    <w:qFormat/>
    <w:rsid w:val="00D16272"/>
    <w:pPr>
      <w:keepLines/>
      <w:spacing w:after="0" w:line="259" w:lineRule="auto"/>
      <w:outlineLvl w:val="9"/>
    </w:pPr>
    <w:rPr>
      <w:b w:val="0"/>
      <w:color w:val="013A57" w:themeColor="accent1" w:themeShade="BF"/>
      <w:kern w:val="0"/>
      <w:sz w:val="32"/>
      <w:lang w:eastAsia="fr-FR"/>
    </w:rPr>
  </w:style>
  <w:style w:type="paragraph" w:styleId="TM1">
    <w:name w:val="toc 1"/>
    <w:basedOn w:val="Normal"/>
    <w:next w:val="Normal"/>
    <w:autoRedefine/>
    <w:uiPriority w:val="39"/>
    <w:unhideWhenUsed/>
    <w:rsid w:val="00D16272"/>
    <w:pPr>
      <w:spacing w:after="100"/>
    </w:pPr>
  </w:style>
  <w:style w:type="paragraph" w:styleId="TM2">
    <w:name w:val="toc 2"/>
    <w:basedOn w:val="Normal"/>
    <w:next w:val="Normal"/>
    <w:autoRedefine/>
    <w:uiPriority w:val="39"/>
    <w:unhideWhenUsed/>
    <w:rsid w:val="00221CD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440024">
      <w:bodyDiv w:val="1"/>
      <w:marLeft w:val="0"/>
      <w:marRight w:val="0"/>
      <w:marTop w:val="0"/>
      <w:marBottom w:val="0"/>
      <w:divBdr>
        <w:top w:val="none" w:sz="0" w:space="0" w:color="auto"/>
        <w:left w:val="none" w:sz="0" w:space="0" w:color="auto"/>
        <w:bottom w:val="none" w:sz="0" w:space="0" w:color="auto"/>
        <w:right w:val="none" w:sz="0" w:space="0" w:color="auto"/>
      </w:divBdr>
    </w:div>
    <w:div w:id="410155001">
      <w:bodyDiv w:val="1"/>
      <w:marLeft w:val="0"/>
      <w:marRight w:val="0"/>
      <w:marTop w:val="0"/>
      <w:marBottom w:val="0"/>
      <w:divBdr>
        <w:top w:val="none" w:sz="0" w:space="0" w:color="auto"/>
        <w:left w:val="none" w:sz="0" w:space="0" w:color="auto"/>
        <w:bottom w:val="none" w:sz="0" w:space="0" w:color="auto"/>
        <w:right w:val="none" w:sz="0" w:space="0" w:color="auto"/>
      </w:divBdr>
    </w:div>
    <w:div w:id="449786305">
      <w:bodyDiv w:val="1"/>
      <w:marLeft w:val="0"/>
      <w:marRight w:val="0"/>
      <w:marTop w:val="0"/>
      <w:marBottom w:val="0"/>
      <w:divBdr>
        <w:top w:val="none" w:sz="0" w:space="0" w:color="auto"/>
        <w:left w:val="none" w:sz="0" w:space="0" w:color="auto"/>
        <w:bottom w:val="none" w:sz="0" w:space="0" w:color="auto"/>
        <w:right w:val="none" w:sz="0" w:space="0" w:color="auto"/>
      </w:divBdr>
    </w:div>
    <w:div w:id="631448567">
      <w:bodyDiv w:val="1"/>
      <w:marLeft w:val="0"/>
      <w:marRight w:val="0"/>
      <w:marTop w:val="0"/>
      <w:marBottom w:val="0"/>
      <w:divBdr>
        <w:top w:val="none" w:sz="0" w:space="0" w:color="auto"/>
        <w:left w:val="none" w:sz="0" w:space="0" w:color="auto"/>
        <w:bottom w:val="none" w:sz="0" w:space="0" w:color="auto"/>
        <w:right w:val="none" w:sz="0" w:space="0" w:color="auto"/>
      </w:divBdr>
    </w:div>
    <w:div w:id="775759527">
      <w:bodyDiv w:val="1"/>
      <w:marLeft w:val="0"/>
      <w:marRight w:val="0"/>
      <w:marTop w:val="0"/>
      <w:marBottom w:val="0"/>
      <w:divBdr>
        <w:top w:val="none" w:sz="0" w:space="0" w:color="auto"/>
        <w:left w:val="none" w:sz="0" w:space="0" w:color="auto"/>
        <w:bottom w:val="none" w:sz="0" w:space="0" w:color="auto"/>
        <w:right w:val="none" w:sz="0" w:space="0" w:color="auto"/>
      </w:divBdr>
    </w:div>
    <w:div w:id="1697459884">
      <w:bodyDiv w:val="1"/>
      <w:marLeft w:val="0"/>
      <w:marRight w:val="0"/>
      <w:marTop w:val="0"/>
      <w:marBottom w:val="0"/>
      <w:divBdr>
        <w:top w:val="none" w:sz="0" w:space="0" w:color="auto"/>
        <w:left w:val="none" w:sz="0" w:space="0" w:color="auto"/>
        <w:bottom w:val="none" w:sz="0" w:space="0" w:color="auto"/>
        <w:right w:val="none" w:sz="0" w:space="0" w:color="auto"/>
      </w:divBdr>
    </w:div>
    <w:div w:id="1870140695">
      <w:bodyDiv w:val="1"/>
      <w:marLeft w:val="0"/>
      <w:marRight w:val="0"/>
      <w:marTop w:val="0"/>
      <w:marBottom w:val="0"/>
      <w:divBdr>
        <w:top w:val="none" w:sz="0" w:space="0" w:color="auto"/>
        <w:left w:val="none" w:sz="0" w:space="0" w:color="auto"/>
        <w:bottom w:val="none" w:sz="0" w:space="0" w:color="auto"/>
        <w:right w:val="none" w:sz="0" w:space="0" w:color="auto"/>
      </w:divBdr>
    </w:div>
    <w:div w:id="2042629761">
      <w:bodyDiv w:val="1"/>
      <w:marLeft w:val="0"/>
      <w:marRight w:val="0"/>
      <w:marTop w:val="0"/>
      <w:marBottom w:val="0"/>
      <w:divBdr>
        <w:top w:val="none" w:sz="0" w:space="0" w:color="auto"/>
        <w:left w:val="none" w:sz="0" w:space="0" w:color="auto"/>
        <w:bottom w:val="none" w:sz="0" w:space="0" w:color="auto"/>
        <w:right w:val="none" w:sz="0" w:space="0" w:color="auto"/>
      </w:divBdr>
    </w:div>
    <w:div w:id="210286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ca\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D1C4EA7893B4643A9AC2A024348259B"/>
        <w:category>
          <w:name w:val="Général"/>
          <w:gallery w:val="placeholder"/>
        </w:category>
        <w:types>
          <w:type w:val="bbPlcHdr"/>
        </w:types>
        <w:behaviors>
          <w:behavior w:val="content"/>
        </w:behaviors>
        <w:guid w:val="{E3430486-F238-40ED-A1E1-24A17EF981AE}"/>
      </w:docPartPr>
      <w:docPartBody>
        <w:p w:rsidR="000F7CA5" w:rsidRDefault="000F7CA5">
          <w:pPr>
            <w:pStyle w:val="FD1C4EA7893B4643A9AC2A024348259B"/>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novembre 20</w:t>
          </w:r>
          <w:r w:rsidRPr="00D86945">
            <w:rPr>
              <w:rStyle w:val="Sous-titreCar"/>
              <w:b/>
              <w:lang w:bidi="fr-FR"/>
            </w:rPr>
            <w:fldChar w:fldCharType="end"/>
          </w:r>
        </w:p>
      </w:docPartBody>
    </w:docPart>
    <w:docPart>
      <w:docPartPr>
        <w:name w:val="69B7B59FD33E43BA9534FDE46033B830"/>
        <w:category>
          <w:name w:val="Général"/>
          <w:gallery w:val="placeholder"/>
        </w:category>
        <w:types>
          <w:type w:val="bbPlcHdr"/>
        </w:types>
        <w:behaviors>
          <w:behavior w:val="content"/>
        </w:behaviors>
        <w:guid w:val="{A8385FF6-8FF9-4730-8A38-33A13672A859}"/>
      </w:docPartPr>
      <w:docPartBody>
        <w:p w:rsidR="000F7CA5" w:rsidRDefault="000F7CA5">
          <w:pPr>
            <w:pStyle w:val="69B7B59FD33E43BA9534FDE46033B830"/>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A5"/>
    <w:rsid w:val="00013373"/>
    <w:rsid w:val="000F7CA5"/>
    <w:rsid w:val="00495031"/>
    <w:rsid w:val="00776B88"/>
    <w:rsid w:val="00B27A00"/>
    <w:rsid w:val="00BA18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FD1C4EA7893B4643A9AC2A024348259B">
    <w:name w:val="FD1C4EA7893B4643A9AC2A024348259B"/>
  </w:style>
  <w:style w:type="paragraph" w:customStyle="1" w:styleId="69B7B59FD33E43BA9534FDE46033B830">
    <w:name w:val="69B7B59FD33E43BA9534FDE46033B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EEF17E2EBC334583C99F57E35B5CB5" ma:contentTypeVersion="5" ma:contentTypeDescription="Crée un document." ma:contentTypeScope="" ma:versionID="0967454f243686cb31af02cf67acb703">
  <xsd:schema xmlns:xsd="http://www.w3.org/2001/XMLSchema" xmlns:xs="http://www.w3.org/2001/XMLSchema" xmlns:p="http://schemas.microsoft.com/office/2006/metadata/properties" xmlns:ns3="6cdcd454-74f4-465a-baf8-d64d1ddc35a9" xmlns:ns4="8464a941-ef9b-4678-ad3f-01d418374e3e" targetNamespace="http://schemas.microsoft.com/office/2006/metadata/properties" ma:root="true" ma:fieldsID="7fdc22aae9acdc1a075e6bd89ca648cf" ns3:_="" ns4:_="">
    <xsd:import namespace="6cdcd454-74f4-465a-baf8-d64d1ddc35a9"/>
    <xsd:import namespace="8464a941-ef9b-4678-ad3f-01d418374e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cd454-74f4-465a-baf8-d64d1ddc3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64a941-ef9b-4678-ad3f-01d418374e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F51A8E-94DE-42EF-B24C-8508A8C352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1FFEC6-3EE2-4003-93EB-62E766C8E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cd454-74f4-465a-baf8-d64d1ddc35a9"/>
    <ds:schemaRef ds:uri="8464a941-ef9b-4678-ad3f-01d418374e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6C5AE-F1D8-4657-B334-12CD8355DE39}">
  <ds:schemaRefs>
    <ds:schemaRef ds:uri="http://schemas.openxmlformats.org/officeDocument/2006/bibliography"/>
  </ds:schemaRefs>
</ds:datastoreItem>
</file>

<file path=customXml/itemProps4.xml><?xml version="1.0" encoding="utf-8"?>
<ds:datastoreItem xmlns:ds="http://schemas.openxmlformats.org/officeDocument/2006/customXml" ds:itemID="{2113E99E-F658-4672-B80F-9567693610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emplate>
  <TotalTime>1</TotalTime>
  <Pages>7</Pages>
  <Words>1102</Words>
  <Characters>6063</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7151</CharactersWithSpaces>
  <SharedDoc>false</SharedDoc>
  <HLinks>
    <vt:vector size="18" baseType="variant">
      <vt:variant>
        <vt:i4>2293806</vt:i4>
      </vt:variant>
      <vt:variant>
        <vt:i4>12</vt:i4>
      </vt:variant>
      <vt:variant>
        <vt:i4>0</vt:i4>
      </vt:variant>
      <vt:variant>
        <vt:i4>5</vt:i4>
      </vt:variant>
      <vt:variant>
        <vt:lpwstr>https://www.alcool-info-service.fr/L-alcool-et-vos-proches/aide/traiter-alcoolisme</vt:lpwstr>
      </vt:variant>
      <vt:variant>
        <vt:lpwstr>.XdkkBi97RQI</vt:lpwstr>
      </vt:variant>
      <vt:variant>
        <vt:i4>6422585</vt:i4>
      </vt:variant>
      <vt:variant>
        <vt:i4>9</vt:i4>
      </vt:variant>
      <vt:variant>
        <vt:i4>0</vt:i4>
      </vt:variant>
      <vt:variant>
        <vt:i4>5</vt:i4>
      </vt:variant>
      <vt:variant>
        <vt:lpwstr>https://www.fdj.fr/prevention-et-vous/aide</vt:lpwstr>
      </vt:variant>
      <vt:variant>
        <vt:lpwstr/>
      </vt:variant>
      <vt:variant>
        <vt:i4>1638451</vt:i4>
      </vt:variant>
      <vt:variant>
        <vt:i4>2</vt:i4>
      </vt:variant>
      <vt:variant>
        <vt:i4>0</vt:i4>
      </vt:variant>
      <vt:variant>
        <vt:i4>5</vt:i4>
      </vt:variant>
      <vt:variant>
        <vt:lpwstr/>
      </vt:variant>
      <vt:variant>
        <vt:lpwstr>_Toc25420158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Carre</dc:creator>
  <cp:keywords/>
  <cp:lastModifiedBy>Veirel Delano KOYOUO NYOTUE</cp:lastModifiedBy>
  <cp:revision>2</cp:revision>
  <cp:lastPrinted>2006-08-01T17:47:00Z</cp:lastPrinted>
  <dcterms:created xsi:type="dcterms:W3CDTF">2020-11-29T18:18:00Z</dcterms:created>
  <dcterms:modified xsi:type="dcterms:W3CDTF">2020-11-29T18:18:00Z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0x01010099EEF17E2EBC334583C99F57E35B5CB5</vt:lpwstr>
  </property>
</Properties>
</file>